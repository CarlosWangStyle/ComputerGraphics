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70781" w14:textId="77777777" w:rsidR="006B2666" w:rsidRDefault="006B2666" w:rsidP="00853033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bCs/>
          <w:sz w:val="52"/>
          <w:szCs w:val="56"/>
        </w:rPr>
      </w:pPr>
    </w:p>
    <w:p w14:paraId="1F848FE6" w14:textId="63E3DE60" w:rsidR="005D7F66" w:rsidRDefault="005D7F66" w:rsidP="00853033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bCs/>
          <w:sz w:val="52"/>
          <w:szCs w:val="56"/>
        </w:rPr>
      </w:pPr>
      <w:r>
        <w:rPr>
          <w:rFonts w:ascii="Times New Roman" w:eastAsia="宋体" w:hAnsi="Times New Roman" w:cs="Times New Roman" w:hint="eastAsia"/>
          <w:b/>
          <w:bCs/>
          <w:sz w:val="52"/>
          <w:szCs w:val="56"/>
        </w:rPr>
        <w:t>计算机图形学</w:t>
      </w:r>
    </w:p>
    <w:p w14:paraId="51A77392" w14:textId="05F83E8E" w:rsidR="000D385C" w:rsidRPr="005D7F66" w:rsidRDefault="005D7F66" w:rsidP="00853033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5D7F66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实验三实验报告</w:t>
      </w:r>
    </w:p>
    <w:p w14:paraId="20098327" w14:textId="77777777" w:rsidR="005A5C2A" w:rsidRDefault="005A5C2A" w:rsidP="00853033">
      <w:pPr>
        <w:jc w:val="center"/>
        <w:rPr>
          <w:rFonts w:ascii="Times New Roman" w:eastAsia="宋体" w:hAnsi="Times New Roman" w:cs="Times New Roman"/>
          <w:sz w:val="16"/>
          <w:szCs w:val="18"/>
        </w:rPr>
      </w:pPr>
    </w:p>
    <w:p w14:paraId="27F94437" w14:textId="77777777" w:rsidR="00F448CF" w:rsidRDefault="00F448CF" w:rsidP="00853033">
      <w:pPr>
        <w:jc w:val="center"/>
        <w:rPr>
          <w:rFonts w:ascii="Times New Roman" w:eastAsia="宋体" w:hAnsi="Times New Roman" w:cs="Times New Roman"/>
          <w:sz w:val="16"/>
          <w:szCs w:val="18"/>
        </w:rPr>
      </w:pPr>
    </w:p>
    <w:p w14:paraId="20BAABAD" w14:textId="77777777" w:rsidR="00F448CF" w:rsidRPr="00A06931" w:rsidRDefault="00F448CF" w:rsidP="00853033">
      <w:pPr>
        <w:jc w:val="center"/>
        <w:rPr>
          <w:rFonts w:ascii="Times New Roman" w:eastAsia="宋体" w:hAnsi="Times New Roman" w:cs="Times New Roman"/>
          <w:sz w:val="16"/>
          <w:szCs w:val="18"/>
        </w:rPr>
      </w:pPr>
    </w:p>
    <w:p w14:paraId="3458E071" w14:textId="77777777" w:rsidR="006138DA" w:rsidRPr="00B50BB6" w:rsidRDefault="006138DA" w:rsidP="00853033">
      <w:pPr>
        <w:jc w:val="center"/>
        <w:rPr>
          <w:rFonts w:ascii="Times New Roman" w:eastAsia="宋体" w:hAnsi="Times New Roman" w:cs="Times New Roman"/>
        </w:rPr>
      </w:pPr>
      <w:r w:rsidRPr="00B50BB6">
        <w:rPr>
          <w:rFonts w:ascii="Times New Roman" w:eastAsia="宋体" w:hAnsi="Times New Roman" w:cs="Times New Roman" w:hint="eastAsia"/>
        </w:rPr>
        <w:t>姓名：</w:t>
      </w:r>
      <w:r w:rsidR="00CD40A9" w:rsidRPr="00B50BB6">
        <w:rPr>
          <w:rFonts w:ascii="Times New Roman" w:eastAsia="宋体" w:hAnsi="Times New Roman" w:cs="Times New Roman"/>
        </w:rPr>
        <w:t>王新钰</w:t>
      </w:r>
      <w:r w:rsidR="00CD40A9" w:rsidRPr="00B50BB6">
        <w:rPr>
          <w:rFonts w:ascii="Times New Roman" w:eastAsia="宋体" w:hAnsi="Times New Roman" w:cs="Times New Roman"/>
        </w:rPr>
        <w:t xml:space="preserve"> </w:t>
      </w:r>
    </w:p>
    <w:p w14:paraId="50A72BA9" w14:textId="77777777" w:rsidR="006138DA" w:rsidRPr="00B50BB6" w:rsidRDefault="006138DA" w:rsidP="00853033">
      <w:pPr>
        <w:jc w:val="center"/>
        <w:rPr>
          <w:rFonts w:ascii="Times New Roman" w:eastAsia="宋体" w:hAnsi="Times New Roman" w:cs="Times New Roman"/>
        </w:rPr>
      </w:pPr>
      <w:r w:rsidRPr="00B50BB6">
        <w:rPr>
          <w:rFonts w:ascii="Times New Roman" w:eastAsia="宋体" w:hAnsi="Times New Roman" w:cs="Times New Roman" w:hint="eastAsia"/>
        </w:rPr>
        <w:t>学号：</w:t>
      </w:r>
      <w:r w:rsidR="00CD40A9" w:rsidRPr="00B50BB6">
        <w:rPr>
          <w:rFonts w:ascii="Times New Roman" w:eastAsia="宋体" w:hAnsi="Times New Roman" w:cs="Times New Roman"/>
        </w:rPr>
        <w:t>201701101121</w:t>
      </w:r>
      <w:r w:rsidR="008B76AF" w:rsidRPr="00B50BB6">
        <w:rPr>
          <w:rFonts w:ascii="Times New Roman" w:eastAsia="宋体" w:hAnsi="Times New Roman" w:cs="Times New Roman"/>
        </w:rPr>
        <w:t xml:space="preserve"> </w:t>
      </w:r>
    </w:p>
    <w:p w14:paraId="3842DFB7" w14:textId="77777777" w:rsidR="00B42025" w:rsidRPr="00B50BB6" w:rsidRDefault="006138DA" w:rsidP="00853033">
      <w:pPr>
        <w:jc w:val="center"/>
        <w:rPr>
          <w:rFonts w:ascii="Times New Roman" w:eastAsia="宋体" w:hAnsi="Times New Roman" w:cs="Times New Roman"/>
        </w:rPr>
      </w:pPr>
      <w:r w:rsidRPr="00B50BB6">
        <w:rPr>
          <w:rFonts w:ascii="Times New Roman" w:eastAsia="宋体" w:hAnsi="Times New Roman" w:cs="Times New Roman" w:hint="eastAsia"/>
        </w:rPr>
        <w:t>班级：</w:t>
      </w:r>
      <w:r w:rsidR="00CD40A9" w:rsidRPr="00B50BB6">
        <w:rPr>
          <w:rFonts w:ascii="Times New Roman" w:eastAsia="宋体" w:hAnsi="Times New Roman" w:cs="Times New Roman"/>
        </w:rPr>
        <w:t>电</w:t>
      </w:r>
      <w:r w:rsidR="008B76AF" w:rsidRPr="00B50BB6">
        <w:rPr>
          <w:rFonts w:ascii="Times New Roman" w:eastAsia="宋体" w:hAnsi="Times New Roman" w:cs="Times New Roman"/>
        </w:rPr>
        <w:t>信</w:t>
      </w:r>
      <w:r w:rsidR="00CD40A9" w:rsidRPr="00B50BB6">
        <w:rPr>
          <w:rFonts w:ascii="Times New Roman" w:eastAsia="宋体" w:hAnsi="Times New Roman" w:cs="Times New Roman"/>
        </w:rPr>
        <w:t>17-</w:t>
      </w:r>
      <w:r w:rsidR="008B76AF" w:rsidRPr="00B50BB6">
        <w:rPr>
          <w:rFonts w:ascii="Times New Roman" w:eastAsia="宋体" w:hAnsi="Times New Roman" w:cs="Times New Roman"/>
        </w:rPr>
        <w:t>4</w:t>
      </w:r>
    </w:p>
    <w:p w14:paraId="788D49D7" w14:textId="77777777" w:rsidR="006138DA" w:rsidRDefault="006138DA" w:rsidP="00F448CF">
      <w:pPr>
        <w:rPr>
          <w:rFonts w:ascii="Times New Roman" w:eastAsia="宋体" w:hAnsi="Times New Roman" w:cs="Times New Roman"/>
          <w:sz w:val="16"/>
          <w:szCs w:val="18"/>
        </w:rPr>
      </w:pPr>
    </w:p>
    <w:p w14:paraId="5F56BF8E" w14:textId="77777777" w:rsidR="006138DA" w:rsidRPr="00A06931" w:rsidRDefault="006138DA" w:rsidP="00853033">
      <w:pPr>
        <w:jc w:val="center"/>
        <w:rPr>
          <w:rFonts w:ascii="Times New Roman" w:eastAsia="宋体" w:hAnsi="Times New Roman" w:cs="Times New Roman"/>
          <w:sz w:val="16"/>
          <w:szCs w:val="18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1297795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F8D92" w14:textId="77777777" w:rsidR="003C061C" w:rsidRPr="00A06931" w:rsidRDefault="003C061C" w:rsidP="003C061C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lang w:val="zh-CN"/>
            </w:rPr>
          </w:pPr>
          <w:r w:rsidRPr="00A06931">
            <w:rPr>
              <w:rFonts w:ascii="Times New Roman" w:eastAsia="宋体" w:hAnsi="Times New Roman" w:cs="Times New Roman"/>
              <w:b/>
              <w:bCs/>
              <w:color w:val="auto"/>
              <w:lang w:val="zh-CN"/>
            </w:rPr>
            <w:t>目录</w:t>
          </w:r>
        </w:p>
        <w:p w14:paraId="6FE6CB7D" w14:textId="77777777" w:rsidR="00C77EBD" w:rsidRPr="00A06931" w:rsidRDefault="00C77EBD" w:rsidP="00C77EBD">
          <w:pPr>
            <w:rPr>
              <w:rFonts w:ascii="Times New Roman" w:eastAsia="宋体" w:hAnsi="Times New Roman" w:cs="Times New Roman"/>
              <w:lang w:val="zh-CN"/>
            </w:rPr>
          </w:pPr>
        </w:p>
        <w:p w14:paraId="58EAFD60" w14:textId="0860C8C3" w:rsidR="00BB5E84" w:rsidRDefault="003C061C">
          <w:pPr>
            <w:pStyle w:val="TOC1"/>
            <w:tabs>
              <w:tab w:val="right" w:leader="dot" w:pos="9736"/>
            </w:tabs>
            <w:rPr>
              <w:noProof/>
            </w:rPr>
          </w:pPr>
          <w:r w:rsidRPr="00A06931">
            <w:rPr>
              <w:rFonts w:ascii="Times New Roman" w:eastAsia="宋体" w:hAnsi="Times New Roman" w:cs="Times New Roman"/>
            </w:rPr>
            <w:fldChar w:fldCharType="begin"/>
          </w:r>
          <w:r w:rsidRPr="00A06931">
            <w:rPr>
              <w:rFonts w:ascii="Times New Roman" w:eastAsia="宋体" w:hAnsi="Times New Roman" w:cs="Times New Roman"/>
            </w:rPr>
            <w:instrText xml:space="preserve"> TOC \o "1-3" \h \z \u </w:instrText>
          </w:r>
          <w:r w:rsidRPr="00A06931">
            <w:rPr>
              <w:rFonts w:ascii="Times New Roman" w:eastAsia="宋体" w:hAnsi="Times New Roman" w:cs="Times New Roman"/>
            </w:rPr>
            <w:fldChar w:fldCharType="separate"/>
          </w:r>
          <w:hyperlink w:anchor="_Toc36474758" w:history="1">
            <w:r w:rsidR="00BB5E84" w:rsidRPr="00AD5C91">
              <w:rPr>
                <w:rStyle w:val="ad"/>
                <w:noProof/>
              </w:rPr>
              <w:t>一、实验目的</w:t>
            </w:r>
            <w:r w:rsidR="00BB5E84">
              <w:rPr>
                <w:noProof/>
                <w:webHidden/>
              </w:rPr>
              <w:tab/>
            </w:r>
            <w:r w:rsidR="00BB5E84">
              <w:rPr>
                <w:noProof/>
                <w:webHidden/>
              </w:rPr>
              <w:fldChar w:fldCharType="begin"/>
            </w:r>
            <w:r w:rsidR="00BB5E84">
              <w:rPr>
                <w:noProof/>
                <w:webHidden/>
              </w:rPr>
              <w:instrText xml:space="preserve"> PAGEREF _Toc36474758 \h </w:instrText>
            </w:r>
            <w:r w:rsidR="00BB5E84">
              <w:rPr>
                <w:noProof/>
                <w:webHidden/>
              </w:rPr>
            </w:r>
            <w:r w:rsidR="00BB5E84">
              <w:rPr>
                <w:noProof/>
                <w:webHidden/>
              </w:rPr>
              <w:fldChar w:fldCharType="separate"/>
            </w:r>
            <w:r w:rsidR="00BB5E84">
              <w:rPr>
                <w:noProof/>
                <w:webHidden/>
              </w:rPr>
              <w:t>1</w:t>
            </w:r>
            <w:r w:rsidR="00BB5E84">
              <w:rPr>
                <w:noProof/>
                <w:webHidden/>
              </w:rPr>
              <w:fldChar w:fldCharType="end"/>
            </w:r>
          </w:hyperlink>
        </w:p>
        <w:p w14:paraId="4A074303" w14:textId="22B96DBE" w:rsidR="00BB5E84" w:rsidRDefault="00BB5E84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36474759" w:history="1">
            <w:r w:rsidRPr="00AD5C91">
              <w:rPr>
                <w:rStyle w:val="ad"/>
                <w:noProof/>
              </w:rPr>
              <w:t>二、实验内容及要求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9C97" w14:textId="44FA7B9B" w:rsidR="00BB5E84" w:rsidRDefault="00BB5E84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36474760" w:history="1">
            <w:r w:rsidRPr="00AD5C91">
              <w:rPr>
                <w:rStyle w:val="ad"/>
                <w:noProof/>
              </w:rPr>
              <w:t>三、MATLAB编程练习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FFCE" w14:textId="2892D18E" w:rsidR="00BB5E84" w:rsidRDefault="00BB5E84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6474761" w:history="1">
            <w:r w:rsidRPr="00AD5C91">
              <w:rPr>
                <w:rStyle w:val="ad"/>
                <w:rFonts w:ascii="宋体" w:hAnsi="宋体" w:cs="宋体"/>
                <w:noProof/>
              </w:rPr>
              <w:t>①</w:t>
            </w:r>
            <w:r w:rsidRPr="00AD5C91">
              <w:rPr>
                <w:rStyle w:val="ad"/>
                <w:rFonts w:cs="Times New Roman"/>
                <w:noProof/>
              </w:rPr>
              <w:t>三维图形绘制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6F76" w14:textId="38BEA2D3" w:rsidR="00BB5E84" w:rsidRDefault="00BB5E84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6474762" w:history="1">
            <w:r w:rsidRPr="00AD5C91">
              <w:rPr>
                <w:rStyle w:val="ad"/>
                <w:rFonts w:ascii="宋体" w:hAnsi="宋体" w:cs="宋体"/>
                <w:noProof/>
              </w:rPr>
              <w:t>②</w:t>
            </w:r>
            <w:r w:rsidRPr="00AD5C91">
              <w:rPr>
                <w:rStyle w:val="ad"/>
                <w:noProof/>
              </w:rPr>
              <w:t>三维图形变换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AB61" w14:textId="469913DA" w:rsidR="00BB5E84" w:rsidRDefault="00BB5E84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36474763" w:history="1">
            <w:r w:rsidRPr="00AD5C91">
              <w:rPr>
                <w:rStyle w:val="ad"/>
                <w:noProof/>
              </w:rPr>
              <w:t>四、实验结果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73D7" w14:textId="3A8586F3" w:rsidR="00BB5E84" w:rsidRDefault="00BB5E84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6474764" w:history="1">
            <w:r w:rsidRPr="00AD5C91">
              <w:rPr>
                <w:rStyle w:val="ad"/>
                <w:noProof/>
              </w:rPr>
              <w:t>①三维图形绘制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E383" w14:textId="77AA4706" w:rsidR="00BB5E84" w:rsidRDefault="00BB5E8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6474765" w:history="1">
            <w:r w:rsidRPr="00AD5C91">
              <w:rPr>
                <w:rStyle w:val="ad"/>
                <w:noProof/>
              </w:rPr>
              <w:t>1.plot3()函数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ADB59" w14:textId="5B39B8D9" w:rsidR="00BB5E84" w:rsidRDefault="00BB5E8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6474766" w:history="1">
            <w:r w:rsidRPr="00AD5C91">
              <w:rPr>
                <w:rStyle w:val="ad"/>
                <w:noProof/>
              </w:rPr>
              <w:t>2.surf()函数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DDF76" w14:textId="39C445C6" w:rsidR="00BB5E84" w:rsidRDefault="00BB5E8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6474767" w:history="1">
            <w:r w:rsidRPr="00AD5C91">
              <w:rPr>
                <w:rStyle w:val="ad"/>
                <w:noProof/>
              </w:rPr>
              <w:t>3.mesh函数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2B510" w14:textId="64F8B440" w:rsidR="00BB5E84" w:rsidRDefault="00BB5E8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6474768" w:history="1">
            <w:r w:rsidRPr="00AD5C91">
              <w:rPr>
                <w:rStyle w:val="ad"/>
                <w:noProof/>
              </w:rPr>
              <w:t>4.patch()函数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291E" w14:textId="497D11D1" w:rsidR="00BB5E84" w:rsidRDefault="00BB5E84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6474769" w:history="1">
            <w:r w:rsidRPr="00AD5C91">
              <w:rPr>
                <w:rStyle w:val="ad"/>
                <w:noProof/>
              </w:rPr>
              <w:t>②三维图形变换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E664" w14:textId="1E2B1295" w:rsidR="003C061C" w:rsidRPr="00A06931" w:rsidRDefault="003C061C">
          <w:pPr>
            <w:rPr>
              <w:rFonts w:ascii="Times New Roman" w:eastAsia="宋体" w:hAnsi="Times New Roman" w:cs="Times New Roman" w:hint="eastAsia"/>
            </w:rPr>
          </w:pPr>
          <w:r w:rsidRPr="00A06931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093069F1" w14:textId="77777777" w:rsidR="003C061C" w:rsidRPr="00A06931" w:rsidRDefault="00B42025" w:rsidP="003C061C">
      <w:pPr>
        <w:widowControl/>
        <w:jc w:val="left"/>
        <w:rPr>
          <w:rFonts w:ascii="Times New Roman" w:eastAsia="宋体" w:hAnsi="Times New Roman" w:cs="Times New Roman"/>
          <w:sz w:val="16"/>
          <w:szCs w:val="18"/>
        </w:rPr>
        <w:sectPr w:rsidR="003C061C" w:rsidRPr="00A06931" w:rsidSect="003C061C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 w:rsidRPr="00A06931">
        <w:rPr>
          <w:rFonts w:ascii="Times New Roman" w:eastAsia="宋体" w:hAnsi="Times New Roman" w:cs="Times New Roman"/>
          <w:sz w:val="16"/>
          <w:szCs w:val="18"/>
        </w:rPr>
        <w:br w:type="page"/>
      </w:r>
    </w:p>
    <w:p w14:paraId="77E83C1D" w14:textId="23481555" w:rsidR="00FD78F1" w:rsidRDefault="00517234" w:rsidP="00517234">
      <w:pPr>
        <w:pStyle w:val="11"/>
        <w:spacing w:before="62" w:after="62"/>
      </w:pPr>
      <w:bookmarkStart w:id="0" w:name="_Toc36474758"/>
      <w:r>
        <w:rPr>
          <w:rFonts w:hint="eastAsia"/>
        </w:rPr>
        <w:lastRenderedPageBreak/>
        <w:t>一</w:t>
      </w:r>
      <w:r w:rsidR="00FD78F1">
        <w:rPr>
          <w:rFonts w:hint="eastAsia"/>
        </w:rPr>
        <w:t>、实验目的</w:t>
      </w:r>
      <w:bookmarkEnd w:id="0"/>
    </w:p>
    <w:p w14:paraId="1F671D1F" w14:textId="653B97F3" w:rsidR="00FD78F1" w:rsidRDefault="00FD78F1" w:rsidP="00FD78F1">
      <w:pPr>
        <w:pStyle w:val="a4"/>
      </w:pPr>
      <w:r w:rsidRPr="00FD78F1">
        <w:rPr>
          <w:rFonts w:hint="eastAsia"/>
        </w:rPr>
        <w:t>通过</w:t>
      </w:r>
      <w:proofErr w:type="spellStart"/>
      <w:r w:rsidRPr="00FD78F1">
        <w:t>Matlab</w:t>
      </w:r>
      <w:proofErr w:type="spellEnd"/>
      <w:r w:rsidRPr="00FD78F1">
        <w:t>语言编程理解一些基本图形变换。</w:t>
      </w:r>
    </w:p>
    <w:p w14:paraId="20AB306F" w14:textId="7AABC38B" w:rsidR="00FD78F1" w:rsidRDefault="00FD78F1" w:rsidP="00FD78F1">
      <w:pPr>
        <w:pStyle w:val="11"/>
        <w:spacing w:before="62" w:after="62"/>
      </w:pPr>
      <w:bookmarkStart w:id="1" w:name="_Toc36474759"/>
      <w:r>
        <w:rPr>
          <w:rFonts w:hint="eastAsia"/>
        </w:rPr>
        <w:t>二</w:t>
      </w:r>
      <w:r>
        <w:rPr>
          <w:rFonts w:hint="eastAsia"/>
        </w:rPr>
        <w:t>、</w:t>
      </w:r>
      <w:r w:rsidRPr="00FD78F1">
        <w:rPr>
          <w:rFonts w:hint="eastAsia"/>
        </w:rPr>
        <w:t>实验内容及要求</w:t>
      </w:r>
      <w:bookmarkEnd w:id="1"/>
    </w:p>
    <w:p w14:paraId="1FD2F912" w14:textId="29879902" w:rsidR="00FD78F1" w:rsidRDefault="00FD78F1" w:rsidP="00B411A4">
      <w:pPr>
        <w:adjustRightInd w:val="0"/>
        <w:snapToGrid w:val="0"/>
      </w:pPr>
      <w:r w:rsidRPr="00FD78F1">
        <w:rPr>
          <w:rFonts w:hint="eastAsia"/>
          <w:b/>
          <w:bCs/>
        </w:rPr>
        <w:t>实验要求</w:t>
      </w:r>
      <w:r>
        <w:rPr>
          <w:rFonts w:hint="eastAsia"/>
        </w:rPr>
        <w:t>：要求采用</w:t>
      </w:r>
      <w:proofErr w:type="spellStart"/>
      <w:r>
        <w:t>Matlab</w:t>
      </w:r>
      <w:proofErr w:type="spellEnd"/>
      <w:r>
        <w:t>语言进行编程，了解如何利用</w:t>
      </w:r>
      <w:proofErr w:type="spellStart"/>
      <w:r>
        <w:t>matlab</w:t>
      </w:r>
      <w:proofErr w:type="spellEnd"/>
      <w:r>
        <w:t>实现图形的二维、三维变换，并能编写简单的程序。</w:t>
      </w:r>
    </w:p>
    <w:p w14:paraId="3A4144CE" w14:textId="52059D85" w:rsidR="00FD78F1" w:rsidRPr="00FD78F1" w:rsidRDefault="00FD78F1" w:rsidP="00FD78F1">
      <w:pPr>
        <w:pStyle w:val="a4"/>
        <w:ind w:firstLineChars="0" w:firstLine="0"/>
        <w:rPr>
          <w:b/>
          <w:bCs/>
        </w:rPr>
      </w:pPr>
      <w:r w:rsidRPr="00FD78F1">
        <w:rPr>
          <w:rFonts w:hint="eastAsia"/>
          <w:b/>
          <w:bCs/>
        </w:rPr>
        <w:t>实验内容：</w:t>
      </w:r>
      <w:r>
        <w:rPr>
          <w:rFonts w:hint="eastAsia"/>
        </w:rPr>
        <w:t>编程练习①</w:t>
      </w:r>
      <w:r>
        <w:t>~</w:t>
      </w:r>
      <w:r>
        <w:rPr>
          <w:rFonts w:ascii="宋体" w:hAnsi="宋体" w:cs="宋体" w:hint="eastAsia"/>
        </w:rPr>
        <w:t>⑤</w:t>
      </w:r>
    </w:p>
    <w:p w14:paraId="12AEC131" w14:textId="64489849" w:rsidR="00FD78F1" w:rsidRDefault="00FD78F1" w:rsidP="00FD78F1">
      <w:pPr>
        <w:pStyle w:val="11"/>
        <w:spacing w:before="62" w:after="62"/>
      </w:pPr>
      <w:bookmarkStart w:id="2" w:name="_Toc36474760"/>
      <w:r>
        <w:rPr>
          <w:rFonts w:hint="eastAsia"/>
        </w:rPr>
        <w:t>三</w:t>
      </w:r>
      <w:r>
        <w:rPr>
          <w:rFonts w:hint="eastAsia"/>
        </w:rPr>
        <w:t>、</w:t>
      </w:r>
      <w:r w:rsidRPr="00FD78F1">
        <w:t>MATLAB</w:t>
      </w:r>
      <w:r w:rsidRPr="00FD78F1">
        <w:t>编程练习</w:t>
      </w:r>
      <w:bookmarkEnd w:id="2"/>
    </w:p>
    <w:p w14:paraId="49C28D90" w14:textId="77777777" w:rsidR="00FD78F1" w:rsidRPr="00B06F1C" w:rsidRDefault="00FD78F1" w:rsidP="00F218C7">
      <w:pPr>
        <w:pStyle w:val="21"/>
        <w:spacing w:before="62" w:after="62"/>
        <w:rPr>
          <w:rFonts w:cs="Times New Roman"/>
          <w:szCs w:val="21"/>
        </w:rPr>
      </w:pPr>
      <w:bookmarkStart w:id="3" w:name="_Toc36474761"/>
      <w:r w:rsidRPr="00B06F1C">
        <w:rPr>
          <w:rFonts w:ascii="宋体" w:hAnsi="宋体" w:cs="宋体" w:hint="eastAsia"/>
          <w:szCs w:val="21"/>
        </w:rPr>
        <w:t>①</w:t>
      </w:r>
      <w:r w:rsidRPr="00B06F1C">
        <w:rPr>
          <w:rFonts w:cs="Times New Roman"/>
          <w:szCs w:val="21"/>
        </w:rPr>
        <w:t>三维图形绘制</w:t>
      </w:r>
      <w:bookmarkEnd w:id="3"/>
    </w:p>
    <w:p w14:paraId="47BDA5E1" w14:textId="77777777" w:rsidR="00FD78F1" w:rsidRPr="00B06F1C" w:rsidRDefault="00FD78F1" w:rsidP="00F218C7">
      <w:pPr>
        <w:rPr>
          <w:rFonts w:ascii="Times New Roman" w:eastAsia="宋体" w:hAnsi="Times New Roman" w:cs="Times New Roman"/>
          <w:szCs w:val="21"/>
        </w:rPr>
      </w:pPr>
      <w:r w:rsidRPr="00B06F1C">
        <w:rPr>
          <w:rFonts w:ascii="Times New Roman" w:eastAsia="宋体" w:hAnsi="Times New Roman" w:cs="Times New Roman"/>
          <w:szCs w:val="21"/>
        </w:rPr>
        <w:t>1. plot3</w:t>
      </w:r>
      <w:r w:rsidRPr="00B06F1C">
        <w:rPr>
          <w:rFonts w:ascii="Times New Roman" w:eastAsia="宋体" w:hAnsi="Times New Roman" w:cs="Times New Roman"/>
          <w:szCs w:val="21"/>
        </w:rPr>
        <w:t>（）函数</w:t>
      </w:r>
    </w:p>
    <w:p w14:paraId="5191770A" w14:textId="77777777" w:rsidR="00FD78F1" w:rsidRPr="00B411A4" w:rsidRDefault="00FD78F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如：</w:t>
      </w:r>
    </w:p>
    <w:p w14:paraId="54908D5A" w14:textId="77777777" w:rsidR="00FD78F1" w:rsidRPr="00B411A4" w:rsidRDefault="00FD78F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t=0:pi/50:10*pi;</w:t>
      </w:r>
    </w:p>
    <w:p w14:paraId="488BA3EA" w14:textId="77777777" w:rsidR="00FD78F1" w:rsidRPr="00B411A4" w:rsidRDefault="00FD78F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plot3(sin(t),cos(t),t)</w:t>
      </w:r>
    </w:p>
    <w:p w14:paraId="301C2944" w14:textId="77777777" w:rsidR="00FD78F1" w:rsidRPr="00B411A4" w:rsidRDefault="00FD78F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或</w:t>
      </w:r>
    </w:p>
    <w:p w14:paraId="4367E6B3" w14:textId="77777777" w:rsidR="00FD78F1" w:rsidRPr="00B411A4" w:rsidRDefault="00FD78F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[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x,y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]=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meshgrid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(-2:0.1:2);</w:t>
      </w:r>
    </w:p>
    <w:p w14:paraId="040A486F" w14:textId="77777777" w:rsidR="00FD78F1" w:rsidRPr="00B411A4" w:rsidRDefault="00FD78F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z=x.*exp(-x.^2-y.^2);</w:t>
      </w:r>
    </w:p>
    <w:p w14:paraId="198970EA" w14:textId="77777777" w:rsidR="00FD78F1" w:rsidRPr="00B411A4" w:rsidRDefault="00FD78F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plot3(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x,y,z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)</w:t>
      </w:r>
    </w:p>
    <w:p w14:paraId="48BD8963" w14:textId="77777777" w:rsidR="00FD78F1" w:rsidRPr="00B06F1C" w:rsidRDefault="00FD78F1" w:rsidP="00F218C7">
      <w:pPr>
        <w:rPr>
          <w:rFonts w:ascii="Times New Roman" w:eastAsia="宋体" w:hAnsi="Times New Roman" w:cs="Times New Roman"/>
          <w:szCs w:val="21"/>
        </w:rPr>
      </w:pPr>
      <w:r w:rsidRPr="00B06F1C">
        <w:rPr>
          <w:rFonts w:ascii="Times New Roman" w:eastAsia="宋体" w:hAnsi="Times New Roman" w:cs="Times New Roman"/>
          <w:szCs w:val="21"/>
        </w:rPr>
        <w:t>2. surf</w:t>
      </w:r>
      <w:r w:rsidRPr="00B06F1C">
        <w:rPr>
          <w:rFonts w:ascii="Times New Roman" w:eastAsia="宋体" w:hAnsi="Times New Roman" w:cs="Times New Roman"/>
          <w:szCs w:val="21"/>
        </w:rPr>
        <w:t>（）函数生成由填充完的面片组成的图形：表面图形</w:t>
      </w:r>
    </w:p>
    <w:p w14:paraId="62BA9059" w14:textId="77777777" w:rsidR="002142F9" w:rsidRDefault="00FD78F1" w:rsidP="00F218C7">
      <w:pPr>
        <w:rPr>
          <w:rFonts w:ascii="Times New Roman" w:eastAsia="宋体" w:hAnsi="Times New Roman" w:cs="Times New Roman"/>
          <w:szCs w:val="21"/>
        </w:rPr>
      </w:pPr>
      <w:r w:rsidRPr="00B06F1C">
        <w:rPr>
          <w:rFonts w:ascii="Times New Roman" w:eastAsia="宋体" w:hAnsi="Times New Roman" w:cs="Times New Roman"/>
          <w:szCs w:val="21"/>
        </w:rPr>
        <w:t>如：</w:t>
      </w:r>
      <w:r w:rsidRPr="00B06F1C">
        <w:rPr>
          <w:rFonts w:ascii="Times New Roman" w:eastAsia="宋体" w:hAnsi="Times New Roman" w:cs="Times New Roman"/>
          <w:szCs w:val="21"/>
        </w:rPr>
        <w:t xml:space="preserve">   </w:t>
      </w:r>
    </w:p>
    <w:p w14:paraId="2A4C86A3" w14:textId="1C116774" w:rsidR="00FD78F1" w:rsidRPr="00B411A4" w:rsidRDefault="00FD78F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[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x,y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]=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meshgrid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(-2:0.1:2);</w:t>
      </w:r>
    </w:p>
    <w:p w14:paraId="54D5F5BA" w14:textId="77777777" w:rsidR="00FD78F1" w:rsidRPr="00B411A4" w:rsidRDefault="00FD78F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z=x.*exp(-x.^2-y.^2);</w:t>
      </w:r>
    </w:p>
    <w:p w14:paraId="2F40CA98" w14:textId="77777777" w:rsidR="00FD78F1" w:rsidRPr="00B411A4" w:rsidRDefault="00FD78F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plot3(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x,y,z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)</w:t>
      </w:r>
    </w:p>
    <w:p w14:paraId="63A903E1" w14:textId="77777777" w:rsidR="00FD78F1" w:rsidRPr="00B411A4" w:rsidRDefault="00FD78F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figure</w:t>
      </w:r>
    </w:p>
    <w:p w14:paraId="6606C6B2" w14:textId="77777777" w:rsidR="00FD78F1" w:rsidRPr="00B411A4" w:rsidRDefault="00FD78F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ab/>
        <w:t>surf(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x,y,z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)</w:t>
      </w:r>
    </w:p>
    <w:p w14:paraId="2D019373" w14:textId="77777777" w:rsidR="00FD78F1" w:rsidRPr="00B06F1C" w:rsidRDefault="00FD78F1" w:rsidP="00F218C7">
      <w:pPr>
        <w:rPr>
          <w:rFonts w:ascii="Times New Roman" w:eastAsia="宋体" w:hAnsi="Times New Roman" w:cs="Times New Roman"/>
          <w:szCs w:val="21"/>
        </w:rPr>
      </w:pPr>
      <w:r w:rsidRPr="00B06F1C">
        <w:rPr>
          <w:rFonts w:ascii="Times New Roman" w:eastAsia="宋体" w:hAnsi="Times New Roman" w:cs="Times New Roman"/>
          <w:szCs w:val="21"/>
        </w:rPr>
        <w:t>3. mesh</w:t>
      </w:r>
      <w:r w:rsidRPr="00B06F1C">
        <w:rPr>
          <w:rFonts w:ascii="Times New Roman" w:eastAsia="宋体" w:hAnsi="Times New Roman" w:cs="Times New Roman"/>
          <w:szCs w:val="21"/>
        </w:rPr>
        <w:t>（）函数生成由线条构成的图形：网格图</w:t>
      </w:r>
    </w:p>
    <w:p w14:paraId="0CDD0BF9" w14:textId="77777777" w:rsidR="002142F9" w:rsidRDefault="00FD78F1" w:rsidP="00F218C7">
      <w:pPr>
        <w:rPr>
          <w:rFonts w:ascii="Times New Roman" w:eastAsia="宋体" w:hAnsi="Times New Roman" w:cs="Times New Roman"/>
          <w:szCs w:val="21"/>
        </w:rPr>
      </w:pPr>
      <w:r w:rsidRPr="00B06F1C">
        <w:rPr>
          <w:rFonts w:ascii="Times New Roman" w:eastAsia="宋体" w:hAnsi="Times New Roman" w:cs="Times New Roman"/>
          <w:szCs w:val="21"/>
        </w:rPr>
        <w:t>如：</w:t>
      </w:r>
      <w:r w:rsidRPr="00B06F1C">
        <w:rPr>
          <w:rFonts w:ascii="Times New Roman" w:eastAsia="宋体" w:hAnsi="Times New Roman" w:cs="Times New Roman"/>
          <w:szCs w:val="21"/>
        </w:rPr>
        <w:t xml:space="preserve">   </w:t>
      </w:r>
    </w:p>
    <w:p w14:paraId="30827520" w14:textId="2A40A3EA" w:rsidR="00FD78F1" w:rsidRPr="00B411A4" w:rsidRDefault="00FD78F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[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x,y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]=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meshgrid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(-2:0.1:2);</w:t>
      </w:r>
    </w:p>
    <w:p w14:paraId="17D41801" w14:textId="77777777" w:rsidR="00FD78F1" w:rsidRPr="00B411A4" w:rsidRDefault="00FD78F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z=x.*exp(-x.^2-y.^2);</w:t>
      </w:r>
    </w:p>
    <w:p w14:paraId="3EA9ADDD" w14:textId="77777777" w:rsidR="00FD78F1" w:rsidRPr="00B411A4" w:rsidRDefault="00FD78F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plot3(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x,y,z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)</w:t>
      </w:r>
    </w:p>
    <w:p w14:paraId="0E7FC66A" w14:textId="77777777" w:rsidR="00FD78F1" w:rsidRPr="00B411A4" w:rsidRDefault="00FD78F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figure</w:t>
      </w:r>
    </w:p>
    <w:p w14:paraId="56EB7CCA" w14:textId="77777777" w:rsidR="00FD78F1" w:rsidRPr="00B411A4" w:rsidRDefault="00FD78F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ab/>
        <w:t>mesh(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x,y,z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)</w:t>
      </w:r>
    </w:p>
    <w:p w14:paraId="231F38A3" w14:textId="77777777" w:rsidR="00FD78F1" w:rsidRPr="00B06F1C" w:rsidRDefault="00FD78F1" w:rsidP="00F218C7">
      <w:pPr>
        <w:rPr>
          <w:rFonts w:ascii="Times New Roman" w:eastAsia="宋体" w:hAnsi="Times New Roman" w:cs="Times New Roman"/>
          <w:szCs w:val="21"/>
        </w:rPr>
      </w:pPr>
      <w:r w:rsidRPr="00B06F1C">
        <w:rPr>
          <w:rFonts w:ascii="Times New Roman" w:eastAsia="宋体" w:hAnsi="Times New Roman" w:cs="Times New Roman"/>
          <w:szCs w:val="21"/>
        </w:rPr>
        <w:t>4. patch()</w:t>
      </w:r>
      <w:r w:rsidRPr="00B06F1C">
        <w:rPr>
          <w:rFonts w:ascii="Times New Roman" w:eastAsia="宋体" w:hAnsi="Times New Roman" w:cs="Times New Roman"/>
          <w:szCs w:val="21"/>
        </w:rPr>
        <w:t>函数：绘制多面体（由顶点和面定义）以下程序使用</w:t>
      </w:r>
      <w:r w:rsidRPr="00B06F1C">
        <w:rPr>
          <w:rFonts w:ascii="Times New Roman" w:eastAsia="宋体" w:hAnsi="Times New Roman" w:cs="Times New Roman"/>
          <w:szCs w:val="21"/>
        </w:rPr>
        <w:t>patch</w:t>
      </w:r>
      <w:r w:rsidRPr="00B06F1C">
        <w:rPr>
          <w:rFonts w:ascii="Times New Roman" w:eastAsia="宋体" w:hAnsi="Times New Roman" w:cs="Times New Roman"/>
          <w:szCs w:val="21"/>
        </w:rPr>
        <w:t>（）函数绘制了</w:t>
      </w:r>
      <w:r w:rsidRPr="00B06F1C">
        <w:rPr>
          <w:rFonts w:ascii="Times New Roman" w:eastAsia="宋体" w:hAnsi="Times New Roman" w:cs="Times New Roman"/>
          <w:szCs w:val="21"/>
        </w:rPr>
        <w:t>3</w:t>
      </w:r>
      <w:r w:rsidRPr="00B06F1C">
        <w:rPr>
          <w:rFonts w:ascii="Times New Roman" w:eastAsia="宋体" w:hAnsi="Times New Roman" w:cs="Times New Roman"/>
          <w:szCs w:val="21"/>
        </w:rPr>
        <w:t>个正方体</w:t>
      </w:r>
    </w:p>
    <w:p w14:paraId="7FCC843A" w14:textId="77777777" w:rsidR="00FD78F1" w:rsidRPr="002142F9" w:rsidRDefault="00FD78F1" w:rsidP="00F218C7">
      <w:pPr>
        <w:rPr>
          <w:rFonts w:ascii="Times New Roman" w:eastAsia="宋体" w:hAnsi="Times New Roman" w:cs="Times New Roman"/>
          <w:sz w:val="18"/>
          <w:szCs w:val="18"/>
        </w:rPr>
      </w:pPr>
      <w:r w:rsidRPr="002142F9">
        <w:rPr>
          <w:rFonts w:ascii="Times New Roman" w:eastAsia="宋体" w:hAnsi="Times New Roman" w:cs="Times New Roman"/>
          <w:sz w:val="18"/>
          <w:szCs w:val="18"/>
        </w:rPr>
        <w:t>vert=[1 1 1;1 2 1;2 2 1;2 1 1;1 1 2;1 2 2;2 2 2;2 1 2];</w:t>
      </w:r>
      <w:r w:rsidRPr="002142F9">
        <w:rPr>
          <w:rFonts w:ascii="Times New Roman" w:eastAsia="宋体" w:hAnsi="Times New Roman" w:cs="Times New Roman"/>
          <w:sz w:val="18"/>
          <w:szCs w:val="18"/>
        </w:rPr>
        <w:t>顶点</w:t>
      </w:r>
    </w:p>
    <w:p w14:paraId="63F99C0E" w14:textId="77777777" w:rsidR="00FD78F1" w:rsidRPr="002142F9" w:rsidRDefault="00FD78F1" w:rsidP="00F218C7">
      <w:pPr>
        <w:rPr>
          <w:rFonts w:ascii="Times New Roman" w:eastAsia="宋体" w:hAnsi="Times New Roman" w:cs="Times New Roman"/>
          <w:sz w:val="18"/>
          <w:szCs w:val="18"/>
        </w:rPr>
      </w:pPr>
      <w:r w:rsidRPr="002142F9">
        <w:rPr>
          <w:rFonts w:ascii="Times New Roman" w:eastAsia="宋体" w:hAnsi="Times New Roman" w:cs="Times New Roman"/>
          <w:sz w:val="18"/>
          <w:szCs w:val="18"/>
        </w:rPr>
        <w:t>fac=[1 2 3 4;2 6 7 3;4 3 7 8;1 5 8 4;1 2 6 5;5 6 7 8];</w:t>
      </w:r>
      <w:r w:rsidRPr="002142F9">
        <w:rPr>
          <w:rFonts w:ascii="Times New Roman" w:eastAsia="宋体" w:hAnsi="Times New Roman" w:cs="Times New Roman"/>
          <w:sz w:val="18"/>
          <w:szCs w:val="18"/>
        </w:rPr>
        <w:t>面由顶点序号定义</w:t>
      </w:r>
    </w:p>
    <w:p w14:paraId="79E4B001" w14:textId="77777777" w:rsidR="00FD78F1" w:rsidRPr="002142F9" w:rsidRDefault="00FD78F1" w:rsidP="00F218C7">
      <w:pPr>
        <w:rPr>
          <w:rFonts w:ascii="Times New Roman" w:eastAsia="宋体" w:hAnsi="Times New Roman" w:cs="Times New Roman"/>
          <w:sz w:val="18"/>
          <w:szCs w:val="18"/>
        </w:rPr>
      </w:pPr>
      <w:r w:rsidRPr="002142F9">
        <w:rPr>
          <w:rFonts w:ascii="Times New Roman" w:eastAsia="宋体" w:hAnsi="Times New Roman" w:cs="Times New Roman"/>
          <w:sz w:val="18"/>
          <w:szCs w:val="18"/>
        </w:rPr>
        <w:t>subplot(1,3,1)</w:t>
      </w:r>
    </w:p>
    <w:p w14:paraId="55411E48" w14:textId="77777777" w:rsidR="00FD78F1" w:rsidRPr="002142F9" w:rsidRDefault="00FD78F1" w:rsidP="00F218C7">
      <w:pPr>
        <w:rPr>
          <w:rFonts w:ascii="Times New Roman" w:eastAsia="宋体" w:hAnsi="Times New Roman" w:cs="Times New Roman"/>
          <w:sz w:val="18"/>
          <w:szCs w:val="18"/>
        </w:rPr>
      </w:pPr>
      <w:r w:rsidRPr="002142F9">
        <w:rPr>
          <w:rFonts w:ascii="Times New Roman" w:eastAsia="宋体" w:hAnsi="Times New Roman" w:cs="Times New Roman"/>
          <w:sz w:val="18"/>
          <w:szCs w:val="18"/>
        </w:rPr>
        <w:t>patch('faces',fac,'vertices',vert,'</w:t>
      </w:r>
      <w:proofErr w:type="spellStart"/>
      <w:r w:rsidRPr="002142F9">
        <w:rPr>
          <w:rFonts w:ascii="Times New Roman" w:eastAsia="宋体" w:hAnsi="Times New Roman" w:cs="Times New Roman"/>
          <w:sz w:val="18"/>
          <w:szCs w:val="18"/>
        </w:rPr>
        <w:t>Facecolor</w:t>
      </w:r>
      <w:proofErr w:type="spellEnd"/>
      <w:r w:rsidRPr="002142F9">
        <w:rPr>
          <w:rFonts w:ascii="Times New Roman" w:eastAsia="宋体" w:hAnsi="Times New Roman" w:cs="Times New Roman"/>
          <w:sz w:val="18"/>
          <w:szCs w:val="18"/>
        </w:rPr>
        <w:t xml:space="preserve">','w'); </w:t>
      </w:r>
      <w:r w:rsidRPr="002142F9">
        <w:rPr>
          <w:rFonts w:ascii="Times New Roman" w:eastAsia="宋体" w:hAnsi="Times New Roman" w:cs="Times New Roman"/>
          <w:sz w:val="18"/>
          <w:szCs w:val="18"/>
        </w:rPr>
        <w:t>（立方体由顶点和面定义）</w:t>
      </w:r>
    </w:p>
    <w:p w14:paraId="3E339D2D" w14:textId="77777777" w:rsidR="00FD78F1" w:rsidRPr="002142F9" w:rsidRDefault="00FD78F1" w:rsidP="00F218C7">
      <w:pPr>
        <w:rPr>
          <w:rFonts w:ascii="Times New Roman" w:eastAsia="宋体" w:hAnsi="Times New Roman" w:cs="Times New Roman"/>
          <w:sz w:val="18"/>
          <w:szCs w:val="18"/>
        </w:rPr>
      </w:pPr>
      <w:r w:rsidRPr="002142F9">
        <w:rPr>
          <w:rFonts w:ascii="Times New Roman" w:eastAsia="宋体" w:hAnsi="Times New Roman" w:cs="Times New Roman"/>
          <w:sz w:val="18"/>
          <w:szCs w:val="18"/>
        </w:rPr>
        <w:t>view(3);</w:t>
      </w:r>
    </w:p>
    <w:p w14:paraId="5D21AC33" w14:textId="77777777" w:rsidR="00FD78F1" w:rsidRPr="002142F9" w:rsidRDefault="00FD78F1" w:rsidP="00F218C7">
      <w:pPr>
        <w:rPr>
          <w:rFonts w:ascii="Times New Roman" w:eastAsia="宋体" w:hAnsi="Times New Roman" w:cs="Times New Roman"/>
          <w:sz w:val="18"/>
          <w:szCs w:val="18"/>
        </w:rPr>
      </w:pPr>
      <w:r w:rsidRPr="002142F9">
        <w:rPr>
          <w:rFonts w:ascii="Times New Roman" w:eastAsia="宋体" w:hAnsi="Times New Roman" w:cs="Times New Roman"/>
          <w:sz w:val="18"/>
          <w:szCs w:val="18"/>
        </w:rPr>
        <w:t>subplot(1,3,2)</w:t>
      </w:r>
    </w:p>
    <w:p w14:paraId="6FD80D19" w14:textId="77777777" w:rsidR="00FD78F1" w:rsidRPr="002142F9" w:rsidRDefault="00FD78F1" w:rsidP="00F218C7">
      <w:pPr>
        <w:rPr>
          <w:rFonts w:ascii="Times New Roman" w:eastAsia="宋体" w:hAnsi="Times New Roman" w:cs="Times New Roman"/>
          <w:sz w:val="18"/>
          <w:szCs w:val="18"/>
        </w:rPr>
      </w:pPr>
      <w:r w:rsidRPr="002142F9">
        <w:rPr>
          <w:rFonts w:ascii="Times New Roman" w:eastAsia="宋体" w:hAnsi="Times New Roman" w:cs="Times New Roman"/>
          <w:sz w:val="18"/>
          <w:szCs w:val="18"/>
        </w:rPr>
        <w:t>patch('faces',fac,'vertices',vert,'FaceVertexCData',hsv(6),'Facecolor','flat');</w:t>
      </w:r>
    </w:p>
    <w:p w14:paraId="4E7B597D" w14:textId="77777777" w:rsidR="00FD78F1" w:rsidRPr="002142F9" w:rsidRDefault="00FD78F1" w:rsidP="00F218C7">
      <w:pPr>
        <w:rPr>
          <w:rFonts w:ascii="Times New Roman" w:eastAsia="宋体" w:hAnsi="Times New Roman" w:cs="Times New Roman"/>
          <w:sz w:val="18"/>
          <w:szCs w:val="18"/>
        </w:rPr>
      </w:pPr>
      <w:r w:rsidRPr="002142F9">
        <w:rPr>
          <w:rFonts w:ascii="Times New Roman" w:eastAsia="宋体" w:hAnsi="Times New Roman" w:cs="Times New Roman"/>
          <w:sz w:val="18"/>
          <w:szCs w:val="18"/>
        </w:rPr>
        <w:t>view(3);</w:t>
      </w:r>
    </w:p>
    <w:p w14:paraId="6D24EF58" w14:textId="77777777" w:rsidR="00FD78F1" w:rsidRPr="002142F9" w:rsidRDefault="00FD78F1" w:rsidP="00F218C7">
      <w:pPr>
        <w:rPr>
          <w:rFonts w:ascii="Times New Roman" w:eastAsia="宋体" w:hAnsi="Times New Roman" w:cs="Times New Roman"/>
          <w:sz w:val="18"/>
          <w:szCs w:val="18"/>
        </w:rPr>
      </w:pPr>
      <w:r w:rsidRPr="002142F9">
        <w:rPr>
          <w:rFonts w:ascii="Times New Roman" w:eastAsia="宋体" w:hAnsi="Times New Roman" w:cs="Times New Roman"/>
          <w:sz w:val="18"/>
          <w:szCs w:val="18"/>
        </w:rPr>
        <w:t>subplot(1,3,3)</w:t>
      </w:r>
    </w:p>
    <w:p w14:paraId="3CFEE221" w14:textId="77777777" w:rsidR="00FD78F1" w:rsidRPr="002142F9" w:rsidRDefault="00FD78F1" w:rsidP="00F218C7">
      <w:pPr>
        <w:rPr>
          <w:rFonts w:ascii="Times New Roman" w:eastAsia="宋体" w:hAnsi="Times New Roman" w:cs="Times New Roman"/>
          <w:sz w:val="18"/>
          <w:szCs w:val="18"/>
        </w:rPr>
      </w:pPr>
      <w:r w:rsidRPr="002142F9">
        <w:rPr>
          <w:rFonts w:ascii="Times New Roman" w:eastAsia="宋体" w:hAnsi="Times New Roman" w:cs="Times New Roman"/>
          <w:sz w:val="18"/>
          <w:szCs w:val="18"/>
        </w:rPr>
        <w:t>patch('faces',fac,'vertices',vert,'FaceVertexCData',hsv(8),'Facecolor','interp');</w:t>
      </w:r>
    </w:p>
    <w:p w14:paraId="1935D9D7" w14:textId="77777777" w:rsidR="00FD78F1" w:rsidRPr="002142F9" w:rsidRDefault="00FD78F1" w:rsidP="00F218C7">
      <w:pPr>
        <w:rPr>
          <w:rFonts w:ascii="Times New Roman" w:eastAsia="宋体" w:hAnsi="Times New Roman" w:cs="Times New Roman"/>
          <w:sz w:val="18"/>
          <w:szCs w:val="18"/>
        </w:rPr>
      </w:pPr>
      <w:r w:rsidRPr="002142F9">
        <w:rPr>
          <w:rFonts w:ascii="Times New Roman" w:eastAsia="宋体" w:hAnsi="Times New Roman" w:cs="Times New Roman"/>
          <w:sz w:val="18"/>
          <w:szCs w:val="18"/>
        </w:rPr>
        <w:t>view(3);</w:t>
      </w:r>
    </w:p>
    <w:p w14:paraId="2DD2FFDE" w14:textId="41F2DC61" w:rsidR="00FD78F1" w:rsidRPr="00B06F1C" w:rsidRDefault="00FD78F1" w:rsidP="00F218C7">
      <w:pPr>
        <w:rPr>
          <w:rFonts w:ascii="Times New Roman" w:eastAsia="宋体" w:hAnsi="Times New Roman" w:cs="Times New Roman"/>
          <w:szCs w:val="21"/>
        </w:rPr>
      </w:pPr>
      <w:r w:rsidRPr="002142F9">
        <w:rPr>
          <w:rFonts w:ascii="Times New Roman" w:eastAsia="宋体" w:hAnsi="Times New Roman" w:cs="Times New Roman"/>
          <w:sz w:val="18"/>
          <w:szCs w:val="18"/>
        </w:rPr>
        <w:t>注：</w:t>
      </w:r>
      <w:r w:rsidRPr="002142F9">
        <w:rPr>
          <w:rFonts w:ascii="Times New Roman" w:eastAsia="宋体" w:hAnsi="Times New Roman" w:cs="Times New Roman"/>
          <w:sz w:val="18"/>
          <w:szCs w:val="18"/>
        </w:rPr>
        <w:t>flat</w:t>
      </w:r>
      <w:r w:rsidRPr="002142F9">
        <w:rPr>
          <w:rFonts w:ascii="Times New Roman" w:eastAsia="宋体" w:hAnsi="Times New Roman" w:cs="Times New Roman"/>
          <w:sz w:val="18"/>
          <w:szCs w:val="18"/>
        </w:rPr>
        <w:t>为面着色，可以看出面的边缘；</w:t>
      </w:r>
      <w:proofErr w:type="spellStart"/>
      <w:r w:rsidRPr="002142F9">
        <w:rPr>
          <w:rFonts w:ascii="Times New Roman" w:eastAsia="宋体" w:hAnsi="Times New Roman" w:cs="Times New Roman"/>
          <w:sz w:val="18"/>
          <w:szCs w:val="18"/>
        </w:rPr>
        <w:t>interp</w:t>
      </w:r>
      <w:proofErr w:type="spellEnd"/>
      <w:r w:rsidRPr="002142F9">
        <w:rPr>
          <w:rFonts w:ascii="Times New Roman" w:eastAsia="宋体" w:hAnsi="Times New Roman" w:cs="Times New Roman"/>
          <w:sz w:val="18"/>
          <w:szCs w:val="18"/>
        </w:rPr>
        <w:t>是插值着色，对边缘进行了插值处理。</w:t>
      </w:r>
    </w:p>
    <w:p w14:paraId="16016DEE" w14:textId="77777777" w:rsidR="00F218C7" w:rsidRPr="00B06F1C" w:rsidRDefault="00F218C7" w:rsidP="00CA2744">
      <w:pPr>
        <w:pStyle w:val="21"/>
        <w:spacing w:before="62" w:after="62"/>
      </w:pPr>
      <w:bookmarkStart w:id="4" w:name="_Toc36474762"/>
      <w:r w:rsidRPr="00B06F1C">
        <w:rPr>
          <w:rFonts w:ascii="宋体" w:hAnsi="宋体" w:cs="宋体" w:hint="eastAsia"/>
        </w:rPr>
        <w:t>②</w:t>
      </w:r>
      <w:r w:rsidRPr="00B06F1C">
        <w:t>三维图形变换</w:t>
      </w:r>
      <w:bookmarkEnd w:id="4"/>
    </w:p>
    <w:p w14:paraId="4FE30D90" w14:textId="24EA82AD" w:rsidR="00F218C7" w:rsidRPr="00B06F1C" w:rsidRDefault="00F218C7" w:rsidP="005D7F66">
      <w:pPr>
        <w:pStyle w:val="a8"/>
      </w:pPr>
      <w:r w:rsidRPr="00BB5E84">
        <w:t>1.</w:t>
      </w:r>
      <w:r w:rsidRPr="00B06F1C">
        <w:t>编写</w:t>
      </w:r>
      <w:proofErr w:type="gramStart"/>
      <w:r w:rsidRPr="00B06F1C">
        <w:t>一</w:t>
      </w:r>
      <w:proofErr w:type="gramEnd"/>
      <w:r w:rsidRPr="00B06F1C">
        <w:t>段代码，绘制一个球体，然后平移（利用</w:t>
      </w:r>
      <w:r w:rsidRPr="00B06F1C">
        <w:t>hold on</w:t>
      </w:r>
      <w:r w:rsidRPr="00B06F1C">
        <w:t>把变换前后的球体放在同一个</w:t>
      </w:r>
      <w:r w:rsidRPr="00B06F1C">
        <w:t>figure</w:t>
      </w:r>
      <w:r w:rsidRPr="00B06F1C">
        <w:t>中）</w:t>
      </w:r>
    </w:p>
    <w:p w14:paraId="548C3FCD" w14:textId="53A3E184" w:rsidR="00F218C7" w:rsidRPr="00B06F1C" w:rsidRDefault="00F218C7" w:rsidP="005D7F66">
      <w:pPr>
        <w:pStyle w:val="a8"/>
      </w:pPr>
      <w:r w:rsidRPr="00BB5E84">
        <w:t>2.</w:t>
      </w:r>
      <w:r w:rsidRPr="00B06F1C">
        <w:t>编写</w:t>
      </w:r>
      <w:proofErr w:type="gramStart"/>
      <w:r w:rsidRPr="00B06F1C">
        <w:t>一</w:t>
      </w:r>
      <w:proofErr w:type="gramEnd"/>
      <w:r w:rsidRPr="00B06F1C">
        <w:t>段代码，绘制一个柱体，然后绕</w:t>
      </w:r>
      <w:r w:rsidRPr="00B06F1C">
        <w:t>x</w:t>
      </w:r>
      <w:r w:rsidRPr="00B06F1C">
        <w:t>轴旋转</w:t>
      </w:r>
      <w:r w:rsidRPr="00B06F1C">
        <w:t>60°</w:t>
      </w:r>
    </w:p>
    <w:p w14:paraId="23788A4B" w14:textId="510F6768" w:rsidR="00F218C7" w:rsidRPr="00B06F1C" w:rsidRDefault="00F218C7" w:rsidP="005D7F66">
      <w:pPr>
        <w:pStyle w:val="a8"/>
      </w:pPr>
      <w:r w:rsidRPr="00BB5E84">
        <w:t>3.</w:t>
      </w:r>
      <w:r w:rsidRPr="00B06F1C">
        <w:t>用</w:t>
      </w:r>
      <w:r w:rsidRPr="00B06F1C">
        <w:t>sphere</w:t>
      </w:r>
      <w:r w:rsidRPr="00B06F1C">
        <w:t>生成多面体，然后对其进行错切变换</w:t>
      </w:r>
    </w:p>
    <w:p w14:paraId="625E2B85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[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x,y,z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]=sphere(5);</w:t>
      </w:r>
    </w:p>
    <w:p w14:paraId="1ECAD455" w14:textId="0AC4A0E2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 w:hint="eastAsia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surf(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x,y,z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)</w:t>
      </w:r>
    </w:p>
    <w:p w14:paraId="66407DDE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T=[1 0 0;</w:t>
      </w:r>
    </w:p>
    <w:p w14:paraId="5329A84E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1.2 1 0;</w:t>
      </w:r>
    </w:p>
    <w:p w14:paraId="002A9F71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0    0 1];</w:t>
      </w:r>
    </w:p>
    <w:p w14:paraId="7E336320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for 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=1:6</w:t>
      </w:r>
    </w:p>
    <w:p w14:paraId="146EC1DC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    for j=1:6</w:t>
      </w:r>
    </w:p>
    <w:p w14:paraId="780FC0C0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        a=x(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i,j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);</w:t>
      </w:r>
    </w:p>
    <w:p w14:paraId="0F628FEC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        b=y(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i,j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);</w:t>
      </w:r>
    </w:p>
    <w:p w14:paraId="5338021C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        c=z(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i,j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);</w:t>
      </w:r>
    </w:p>
    <w:p w14:paraId="26B5E0E9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        m=[a b c]*T';</w:t>
      </w:r>
    </w:p>
    <w:p w14:paraId="2A822456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        x1(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i,j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)=m(1);</w:t>
      </w:r>
    </w:p>
    <w:p w14:paraId="5DB8BAFA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        y1(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i,j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)=m(2);</w:t>
      </w:r>
    </w:p>
    <w:p w14:paraId="12E9EA74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        z1(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i,j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)=m(3);</w:t>
      </w:r>
    </w:p>
    <w:p w14:paraId="32D4319E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    end</w:t>
      </w:r>
    </w:p>
    <w:p w14:paraId="11804D33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end</w:t>
      </w:r>
    </w:p>
    <w:p w14:paraId="021E45FE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figure</w:t>
      </w:r>
    </w:p>
    <w:p w14:paraId="5E6FD80B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surf(x1,y1,z1)</w:t>
      </w:r>
    </w:p>
    <w:p w14:paraId="03C015BD" w14:textId="77777777" w:rsidR="00F218C7" w:rsidRPr="00B06F1C" w:rsidRDefault="00F218C7" w:rsidP="00F218C7">
      <w:pPr>
        <w:rPr>
          <w:rFonts w:ascii="Times New Roman" w:eastAsia="宋体" w:hAnsi="Times New Roman" w:cs="Times New Roman"/>
          <w:szCs w:val="21"/>
        </w:rPr>
      </w:pPr>
      <w:r w:rsidRPr="00B06F1C">
        <w:rPr>
          <w:rFonts w:ascii="Times New Roman" w:eastAsia="宋体" w:hAnsi="Times New Roman" w:cs="Times New Roman"/>
          <w:szCs w:val="21"/>
        </w:rPr>
        <w:t>要求：先运行以上代码，然后改变球体的多面体数量，错切变换系数，做成小动画</w:t>
      </w:r>
    </w:p>
    <w:p w14:paraId="7B0EA1D0" w14:textId="0E21B4E3" w:rsidR="00F218C7" w:rsidRPr="00B06F1C" w:rsidRDefault="00F218C7" w:rsidP="005D7F66">
      <w:pPr>
        <w:pStyle w:val="a8"/>
      </w:pPr>
      <w:r w:rsidRPr="00BB5E84">
        <w:t>4.</w:t>
      </w:r>
      <w:r w:rsidRPr="00B06F1C">
        <w:t>三维旋转的实现</w:t>
      </w:r>
    </w:p>
    <w:p w14:paraId="7B62A491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for 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=-2*pi:0.5:2*pi</w:t>
      </w:r>
    </w:p>
    <w:p w14:paraId="12504032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R=[cos(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) sin(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) 0;-sin(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) cos(</w:t>
      </w:r>
      <w:proofErr w:type="spellStart"/>
      <w:r w:rsidRPr="00B411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B411A4">
        <w:rPr>
          <w:rFonts w:ascii="Times New Roman" w:eastAsia="宋体" w:hAnsi="Times New Roman" w:cs="Times New Roman"/>
          <w:sz w:val="18"/>
          <w:szCs w:val="18"/>
        </w:rPr>
        <w:t>) 0;0 0 1];</w:t>
      </w:r>
    </w:p>
    <w:p w14:paraId="2BBB78D6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vert=[1 1 1;1 2 1;2 2 1;2 1 1;1 1 2;1 2 2;2 2 2;2 1 2];</w:t>
      </w:r>
    </w:p>
    <w:p w14:paraId="521765D5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vert=vert*R;</w:t>
      </w:r>
    </w:p>
    <w:p w14:paraId="66AA9024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fac=[1 2 3 4;2 6 7 3;4 3 7 8;1 5 8 4;1 2 6 5;5 6 7 8];</w:t>
      </w:r>
    </w:p>
    <w:p w14:paraId="3868A745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pause(0.1)</w:t>
      </w:r>
    </w:p>
    <w:p w14:paraId="21E5D504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patch('faces',fac,'vertices',vert,'FaceVertexCData',hsv(8),'Facecolor','interp');</w:t>
      </w:r>
    </w:p>
    <w:p w14:paraId="0929B0DB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 xml:space="preserve">    view(3);</w:t>
      </w:r>
    </w:p>
    <w:p w14:paraId="1F727017" w14:textId="77777777" w:rsidR="00F218C7" w:rsidRPr="00B411A4" w:rsidRDefault="00F218C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B411A4">
        <w:rPr>
          <w:rFonts w:ascii="Times New Roman" w:eastAsia="宋体" w:hAnsi="Times New Roman" w:cs="Times New Roman"/>
          <w:sz w:val="18"/>
          <w:szCs w:val="18"/>
        </w:rPr>
        <w:t>end</w:t>
      </w:r>
    </w:p>
    <w:p w14:paraId="3C763346" w14:textId="17A9C929" w:rsidR="00FD78F1" w:rsidRPr="00B06F1C" w:rsidRDefault="00F218C7" w:rsidP="00F218C7">
      <w:pPr>
        <w:rPr>
          <w:rFonts w:ascii="Times New Roman" w:eastAsia="宋体" w:hAnsi="Times New Roman" w:cs="Times New Roman"/>
          <w:szCs w:val="21"/>
        </w:rPr>
      </w:pPr>
      <w:r w:rsidRPr="00B06F1C">
        <w:rPr>
          <w:rFonts w:ascii="Times New Roman" w:eastAsia="宋体" w:hAnsi="Times New Roman" w:cs="Times New Roman"/>
          <w:szCs w:val="21"/>
        </w:rPr>
        <w:t>要求：读懂以上程序，程序先绘制一个长方体，然后隔</w:t>
      </w:r>
      <w:r w:rsidRPr="00B06F1C">
        <w:rPr>
          <w:rFonts w:ascii="Times New Roman" w:eastAsia="宋体" w:hAnsi="Times New Roman" w:cs="Times New Roman"/>
          <w:szCs w:val="21"/>
        </w:rPr>
        <w:t>0.1</w:t>
      </w:r>
      <w:r w:rsidRPr="00B06F1C">
        <w:rPr>
          <w:rFonts w:ascii="Times New Roman" w:eastAsia="宋体" w:hAnsi="Times New Roman" w:cs="Times New Roman"/>
          <w:szCs w:val="21"/>
        </w:rPr>
        <w:t>秒又绘制出另一个围绕</w:t>
      </w:r>
      <w:r w:rsidRPr="00B06F1C">
        <w:rPr>
          <w:rFonts w:ascii="Times New Roman" w:eastAsia="宋体" w:hAnsi="Times New Roman" w:cs="Times New Roman"/>
          <w:szCs w:val="21"/>
        </w:rPr>
        <w:t>z</w:t>
      </w:r>
      <w:r w:rsidRPr="00B06F1C">
        <w:rPr>
          <w:rFonts w:ascii="Times New Roman" w:eastAsia="宋体" w:hAnsi="Times New Roman" w:cs="Times New Roman"/>
          <w:szCs w:val="21"/>
        </w:rPr>
        <w:t>轴旋转</w:t>
      </w:r>
      <w:proofErr w:type="spellStart"/>
      <w:r w:rsidRPr="00B06F1C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B06F1C">
        <w:rPr>
          <w:rFonts w:ascii="Times New Roman" w:eastAsia="宋体" w:hAnsi="Times New Roman" w:cs="Times New Roman"/>
          <w:szCs w:val="21"/>
        </w:rPr>
        <w:t>角度的长方体，循环中每次（每个顶点）都被旋转矩阵变换成新的顶点。把变换矩阵改成围绕</w:t>
      </w:r>
      <w:r w:rsidRPr="00B06F1C">
        <w:rPr>
          <w:rFonts w:ascii="Times New Roman" w:eastAsia="宋体" w:hAnsi="Times New Roman" w:cs="Times New Roman"/>
          <w:szCs w:val="21"/>
        </w:rPr>
        <w:t>x</w:t>
      </w:r>
      <w:r w:rsidRPr="00B06F1C">
        <w:rPr>
          <w:rFonts w:ascii="Times New Roman" w:eastAsia="宋体" w:hAnsi="Times New Roman" w:cs="Times New Roman"/>
          <w:szCs w:val="21"/>
        </w:rPr>
        <w:t>轴的旋转矩阵、</w:t>
      </w:r>
      <w:r w:rsidRPr="00B06F1C">
        <w:rPr>
          <w:rFonts w:ascii="Times New Roman" w:eastAsia="宋体" w:hAnsi="Times New Roman" w:cs="Times New Roman"/>
          <w:szCs w:val="21"/>
        </w:rPr>
        <w:t>y</w:t>
      </w:r>
      <w:r w:rsidRPr="00B06F1C">
        <w:rPr>
          <w:rFonts w:ascii="Times New Roman" w:eastAsia="宋体" w:hAnsi="Times New Roman" w:cs="Times New Roman"/>
          <w:szCs w:val="21"/>
        </w:rPr>
        <w:t>轴旋转的变换矩阵，再运行程序看看有什么不同。</w:t>
      </w:r>
    </w:p>
    <w:p w14:paraId="2343C359" w14:textId="66AD6437" w:rsidR="00F218C7" w:rsidRPr="00B411A4" w:rsidRDefault="00B411A4" w:rsidP="005D7F66">
      <w:pPr>
        <w:pStyle w:val="a8"/>
      </w:pPr>
      <w:r w:rsidRPr="00B411A4">
        <w:rPr>
          <w:rFonts w:hint="eastAsia"/>
        </w:rPr>
        <w:t>5.</w:t>
      </w:r>
      <w:r w:rsidR="00F218C7" w:rsidRPr="00B411A4">
        <w:t>透视投影和平行投影</w:t>
      </w:r>
    </w:p>
    <w:p w14:paraId="79A9E0A8" w14:textId="140D931F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vert=[1 1 1;1 2 1;2 2 1;2 1 1;1 1 2;1 2 2;2 2 2;2 1 2];</w:t>
      </w:r>
    </w:p>
    <w:p w14:paraId="051C7722" w14:textId="74200E0E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fac=[1 2 3 4;2 6 7 3;4 3 7 8;1 5 8 4;1 2 6 5;5 6 7 8];</w:t>
      </w:r>
    </w:p>
    <w:p w14:paraId="30130E9F" w14:textId="745857D2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subplot(1,2,1)</w:t>
      </w:r>
    </w:p>
    <w:p w14:paraId="6624B73C" w14:textId="0C5015BD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view(3);</w:t>
      </w:r>
    </w:p>
    <w:p w14:paraId="299671F5" w14:textId="0344D227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patch('faces',fac,'vertices',vert,'</w:t>
      </w:r>
      <w:proofErr w:type="spellStart"/>
      <w:r w:rsidRPr="00805417">
        <w:rPr>
          <w:rFonts w:ascii="Times New Roman" w:eastAsia="宋体" w:hAnsi="Times New Roman" w:cs="Times New Roman"/>
          <w:sz w:val="18"/>
          <w:szCs w:val="18"/>
        </w:rPr>
        <w:t>Facecolor</w:t>
      </w:r>
      <w:proofErr w:type="spellEnd"/>
      <w:r w:rsidRPr="00805417">
        <w:rPr>
          <w:rFonts w:ascii="Times New Roman" w:eastAsia="宋体" w:hAnsi="Times New Roman" w:cs="Times New Roman"/>
          <w:sz w:val="18"/>
          <w:szCs w:val="18"/>
        </w:rPr>
        <w:t>','w');</w:t>
      </w:r>
    </w:p>
    <w:p w14:paraId="0B9E92D5" w14:textId="3F017357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subplot(1,2,2)</w:t>
      </w:r>
    </w:p>
    <w:p w14:paraId="5D73AC26" w14:textId="23414F92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view(3);</w:t>
      </w:r>
    </w:p>
    <w:p w14:paraId="39A0258A" w14:textId="746F8901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805417">
        <w:rPr>
          <w:rFonts w:ascii="Times New Roman" w:eastAsia="宋体" w:hAnsi="Times New Roman" w:cs="Times New Roman"/>
          <w:sz w:val="18"/>
          <w:szCs w:val="18"/>
        </w:rPr>
        <w:t>camproj</w:t>
      </w:r>
      <w:proofErr w:type="spellEnd"/>
      <w:r w:rsidRPr="00805417">
        <w:rPr>
          <w:rFonts w:ascii="Times New Roman" w:eastAsia="宋体" w:hAnsi="Times New Roman" w:cs="Times New Roman"/>
          <w:sz w:val="18"/>
          <w:szCs w:val="18"/>
        </w:rPr>
        <w:t>('perspective')</w:t>
      </w:r>
    </w:p>
    <w:p w14:paraId="06F968CE" w14:textId="68DB563E" w:rsidR="00F218C7" w:rsidRPr="00CA4183" w:rsidRDefault="00805417" w:rsidP="00CA4183">
      <w:pPr>
        <w:adjustRightInd w:val="0"/>
        <w:snapToGrid w:val="0"/>
        <w:rPr>
          <w:rFonts w:ascii="Times New Roman" w:eastAsia="宋体" w:hAnsi="Times New Roman" w:cs="Times New Roman" w:hint="eastAsia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patch('faces',fac,'vertices',vert,'</w:t>
      </w:r>
      <w:proofErr w:type="spellStart"/>
      <w:r w:rsidRPr="00805417">
        <w:rPr>
          <w:rFonts w:ascii="Times New Roman" w:eastAsia="宋体" w:hAnsi="Times New Roman" w:cs="Times New Roman"/>
          <w:sz w:val="18"/>
          <w:szCs w:val="18"/>
        </w:rPr>
        <w:t>Facecolor</w:t>
      </w:r>
      <w:proofErr w:type="spellEnd"/>
      <w:r w:rsidRPr="00805417">
        <w:rPr>
          <w:rFonts w:ascii="Times New Roman" w:eastAsia="宋体" w:hAnsi="Times New Roman" w:cs="Times New Roman"/>
          <w:sz w:val="18"/>
          <w:szCs w:val="18"/>
        </w:rPr>
        <w:t>','w');</w:t>
      </w:r>
    </w:p>
    <w:p w14:paraId="29364ABA" w14:textId="77777777" w:rsidR="00F218C7" w:rsidRPr="00B06F1C" w:rsidRDefault="00F218C7" w:rsidP="00F218C7">
      <w:pPr>
        <w:rPr>
          <w:rFonts w:ascii="Times New Roman" w:eastAsia="宋体" w:hAnsi="Times New Roman" w:cs="Times New Roman"/>
          <w:szCs w:val="21"/>
        </w:rPr>
      </w:pPr>
      <w:r w:rsidRPr="00B06F1C">
        <w:rPr>
          <w:rFonts w:ascii="Times New Roman" w:eastAsia="宋体" w:hAnsi="Times New Roman" w:cs="Times New Roman"/>
          <w:szCs w:val="21"/>
        </w:rPr>
        <w:t>不同视点下的观察效果</w:t>
      </w:r>
    </w:p>
    <w:p w14:paraId="22DD9BA3" w14:textId="18D808BB" w:rsidR="00F218C7" w:rsidRPr="00B06F1C" w:rsidRDefault="00805417" w:rsidP="00F218C7">
      <w:pPr>
        <w:rPr>
          <w:rFonts w:ascii="Times New Roman" w:eastAsia="宋体" w:hAnsi="Times New Roman" w:cs="Times New Roman"/>
          <w:szCs w:val="21"/>
        </w:rPr>
      </w:pPr>
      <w:r w:rsidRPr="00B06F1C">
        <w:rPr>
          <w:rFonts w:ascii="Times New Roman" w:eastAsia="宋体" w:hAnsi="Times New Roman" w:cs="Times New Roman"/>
          <w:szCs w:val="21"/>
        </w:rPr>
        <w:t>(1)</w:t>
      </w:r>
    </w:p>
    <w:p w14:paraId="2AA87C6E" w14:textId="7C0F28E0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lastRenderedPageBreak/>
        <w:t>z=ones(2,5);</w:t>
      </w:r>
    </w:p>
    <w:p w14:paraId="1CBA54FD" w14:textId="516D1DB1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subplot(2,2,1);</w:t>
      </w:r>
    </w:p>
    <w:p w14:paraId="335B3D43" w14:textId="72304AAD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bar3(z)</w:t>
      </w:r>
    </w:p>
    <w:p w14:paraId="4E49F487" w14:textId="42D34425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subplot(2,2,2);</w:t>
      </w:r>
    </w:p>
    <w:p w14:paraId="0636B9EF" w14:textId="571B24DF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bar3(z)</w:t>
      </w:r>
    </w:p>
    <w:p w14:paraId="7C87C5F6" w14:textId="26A36A94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view(-30,15)</w:t>
      </w:r>
    </w:p>
    <w:p w14:paraId="7FC25AC9" w14:textId="3AABBA2A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subplot(2,2,3);</w:t>
      </w:r>
    </w:p>
    <w:p w14:paraId="5E21CAED" w14:textId="6573C53B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bar3(z)</w:t>
      </w:r>
    </w:p>
    <w:p w14:paraId="5172D451" w14:textId="46729F25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view(0,0)</w:t>
      </w:r>
    </w:p>
    <w:p w14:paraId="3D4808AF" w14:textId="3A855695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subplot(2,2,4);</w:t>
      </w:r>
    </w:p>
    <w:p w14:paraId="0F81F293" w14:textId="3A54D79B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bar3(z)</w:t>
      </w:r>
    </w:p>
    <w:p w14:paraId="0743B272" w14:textId="2A2A3A3B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view(45,-30)</w:t>
      </w:r>
    </w:p>
    <w:p w14:paraId="4B216600" w14:textId="3310C177" w:rsidR="00F218C7" w:rsidRPr="00B06F1C" w:rsidRDefault="00805417" w:rsidP="00F218C7">
      <w:pPr>
        <w:rPr>
          <w:rFonts w:ascii="Times New Roman" w:eastAsia="宋体" w:hAnsi="Times New Roman" w:cs="Times New Roman"/>
          <w:szCs w:val="21"/>
        </w:rPr>
      </w:pPr>
      <w:r w:rsidRPr="00B06F1C">
        <w:rPr>
          <w:rFonts w:ascii="Times New Roman" w:eastAsia="宋体" w:hAnsi="Times New Roman" w:cs="Times New Roman"/>
          <w:szCs w:val="21"/>
        </w:rPr>
        <w:t>(2)</w:t>
      </w:r>
    </w:p>
    <w:p w14:paraId="5B52FCBE" w14:textId="77777777" w:rsidR="00F218C7" w:rsidRPr="00B06F1C" w:rsidRDefault="00F218C7" w:rsidP="00F218C7">
      <w:pPr>
        <w:rPr>
          <w:rFonts w:ascii="Times New Roman" w:eastAsia="宋体" w:hAnsi="Times New Roman" w:cs="Times New Roman"/>
          <w:szCs w:val="21"/>
        </w:rPr>
      </w:pPr>
      <w:proofErr w:type="spellStart"/>
      <w:r w:rsidRPr="00B06F1C">
        <w:rPr>
          <w:rFonts w:ascii="Times New Roman" w:eastAsia="宋体" w:hAnsi="Times New Roman" w:cs="Times New Roman"/>
          <w:szCs w:val="21"/>
        </w:rPr>
        <w:t>campos</w:t>
      </w:r>
      <w:proofErr w:type="spellEnd"/>
      <w:r w:rsidRPr="00B06F1C">
        <w:rPr>
          <w:rFonts w:ascii="Times New Roman" w:eastAsia="宋体" w:hAnsi="Times New Roman" w:cs="Times New Roman"/>
          <w:szCs w:val="21"/>
        </w:rPr>
        <w:t>函数设置摄像头的位置，也就是视点位置</w:t>
      </w:r>
    </w:p>
    <w:p w14:paraId="19B6F0B3" w14:textId="77777777" w:rsidR="00F218C7" w:rsidRPr="00B06F1C" w:rsidRDefault="00F218C7" w:rsidP="00F218C7">
      <w:pPr>
        <w:rPr>
          <w:rFonts w:ascii="Times New Roman" w:eastAsia="宋体" w:hAnsi="Times New Roman" w:cs="Times New Roman"/>
          <w:szCs w:val="21"/>
        </w:rPr>
      </w:pPr>
      <w:proofErr w:type="spellStart"/>
      <w:r w:rsidRPr="00B06F1C">
        <w:rPr>
          <w:rFonts w:ascii="Times New Roman" w:eastAsia="宋体" w:hAnsi="Times New Roman" w:cs="Times New Roman"/>
          <w:szCs w:val="21"/>
        </w:rPr>
        <w:t>drawnow</w:t>
      </w:r>
      <w:proofErr w:type="spellEnd"/>
      <w:r w:rsidRPr="00B06F1C">
        <w:rPr>
          <w:rFonts w:ascii="Times New Roman" w:eastAsia="宋体" w:hAnsi="Times New Roman" w:cs="Times New Roman"/>
          <w:szCs w:val="21"/>
        </w:rPr>
        <w:t>函数更新</w:t>
      </w:r>
      <w:r w:rsidRPr="00B06F1C">
        <w:rPr>
          <w:rFonts w:ascii="Times New Roman" w:eastAsia="宋体" w:hAnsi="Times New Roman" w:cs="Times New Roman"/>
          <w:szCs w:val="21"/>
        </w:rPr>
        <w:t>figure</w:t>
      </w:r>
      <w:r w:rsidRPr="00B06F1C">
        <w:rPr>
          <w:rFonts w:ascii="Times New Roman" w:eastAsia="宋体" w:hAnsi="Times New Roman" w:cs="Times New Roman"/>
          <w:szCs w:val="21"/>
        </w:rPr>
        <w:t>窗口的图形</w:t>
      </w:r>
    </w:p>
    <w:p w14:paraId="1A3CB72E" w14:textId="74C5EEE5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surf(peaks)</w:t>
      </w:r>
    </w:p>
    <w:p w14:paraId="264C2360" w14:textId="621A2EC0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axis vis3d off</w:t>
      </w:r>
    </w:p>
    <w:p w14:paraId="51F5CE2D" w14:textId="57CFC071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for x = -200:5:200</w:t>
      </w:r>
    </w:p>
    <w:p w14:paraId="5DF365F1" w14:textId="4D7A7ABD" w:rsidR="00F218C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proofErr w:type="spellStart"/>
      <w:r w:rsidRPr="00805417">
        <w:rPr>
          <w:rFonts w:ascii="Times New Roman" w:eastAsia="宋体" w:hAnsi="Times New Roman" w:cs="Times New Roman"/>
          <w:sz w:val="18"/>
          <w:szCs w:val="18"/>
        </w:rPr>
        <w:t>campos</w:t>
      </w:r>
      <w:proofErr w:type="spellEnd"/>
      <w:r w:rsidRPr="00805417">
        <w:rPr>
          <w:rFonts w:ascii="Times New Roman" w:eastAsia="宋体" w:hAnsi="Times New Roman" w:cs="Times New Roman"/>
          <w:sz w:val="18"/>
          <w:szCs w:val="18"/>
        </w:rPr>
        <w:t>([x,10,10])</w:t>
      </w:r>
    </w:p>
    <w:p w14:paraId="6EC37D00" w14:textId="77777777" w:rsidR="00EE7961" w:rsidRPr="00EE7961" w:rsidRDefault="00EE7961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</w:p>
    <w:p w14:paraId="5D9AC755" w14:textId="597151FE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805417">
        <w:rPr>
          <w:rFonts w:ascii="Times New Roman" w:eastAsia="宋体" w:hAnsi="Times New Roman" w:cs="Times New Roman"/>
          <w:sz w:val="18"/>
          <w:szCs w:val="18"/>
        </w:rPr>
        <w:t>drawnow</w:t>
      </w:r>
      <w:proofErr w:type="spellEnd"/>
    </w:p>
    <w:p w14:paraId="15DE0097" w14:textId="5C205012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pause(0.1)</w:t>
      </w:r>
    </w:p>
    <w:p w14:paraId="00C96C3D" w14:textId="1F0F05E1" w:rsidR="00F218C7" w:rsidRPr="00805417" w:rsidRDefault="00805417" w:rsidP="00F218C7">
      <w:pPr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End</w:t>
      </w:r>
    </w:p>
    <w:p w14:paraId="4A4A094C" w14:textId="56A0F9A9" w:rsidR="00F218C7" w:rsidRPr="00B06F1C" w:rsidRDefault="00805417" w:rsidP="00F218C7">
      <w:pPr>
        <w:rPr>
          <w:rFonts w:ascii="Times New Roman" w:eastAsia="宋体" w:hAnsi="Times New Roman" w:cs="Times New Roman"/>
          <w:szCs w:val="21"/>
        </w:rPr>
      </w:pPr>
      <w:r w:rsidRPr="00B06F1C">
        <w:rPr>
          <w:rFonts w:ascii="Times New Roman" w:eastAsia="宋体" w:hAnsi="Times New Roman" w:cs="Times New Roman"/>
          <w:szCs w:val="21"/>
        </w:rPr>
        <w:t>(3)</w:t>
      </w:r>
    </w:p>
    <w:p w14:paraId="155377BD" w14:textId="49E57AE9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vert=10*[1 1 1;1 2 1;2 2 1;2 1 1;1 1 2;1 2 2;2 2 2;2 1 2];</w:t>
      </w:r>
    </w:p>
    <w:p w14:paraId="3E254568" w14:textId="0AA7CF83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fac=[1 2 3 4;2 6 7 3;4 3 7 8;1 5 8 4;1 2 6 5;5 6 7 8];</w:t>
      </w:r>
    </w:p>
    <w:p w14:paraId="36E48604" w14:textId="7722ED46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view(3);</w:t>
      </w:r>
    </w:p>
    <w:p w14:paraId="77F61C1E" w14:textId="1333B289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805417">
        <w:rPr>
          <w:rFonts w:ascii="Times New Roman" w:eastAsia="宋体" w:hAnsi="Times New Roman" w:cs="Times New Roman"/>
          <w:sz w:val="18"/>
          <w:szCs w:val="18"/>
        </w:rPr>
        <w:t>camproj</w:t>
      </w:r>
      <w:proofErr w:type="spellEnd"/>
      <w:r w:rsidRPr="00805417">
        <w:rPr>
          <w:rFonts w:ascii="Times New Roman" w:eastAsia="宋体" w:hAnsi="Times New Roman" w:cs="Times New Roman"/>
          <w:sz w:val="18"/>
          <w:szCs w:val="18"/>
        </w:rPr>
        <w:t>('perspective')</w:t>
      </w:r>
    </w:p>
    <w:p w14:paraId="37A1B4D8" w14:textId="73107ADB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patch('faces',fac,'vertices',vert,'</w:t>
      </w:r>
      <w:proofErr w:type="spellStart"/>
      <w:r w:rsidRPr="00805417">
        <w:rPr>
          <w:rFonts w:ascii="Times New Roman" w:eastAsia="宋体" w:hAnsi="Times New Roman" w:cs="Times New Roman"/>
          <w:sz w:val="18"/>
          <w:szCs w:val="18"/>
        </w:rPr>
        <w:t>Facecolor</w:t>
      </w:r>
      <w:proofErr w:type="spellEnd"/>
      <w:r w:rsidRPr="00805417">
        <w:rPr>
          <w:rFonts w:ascii="Times New Roman" w:eastAsia="宋体" w:hAnsi="Times New Roman" w:cs="Times New Roman"/>
          <w:sz w:val="18"/>
          <w:szCs w:val="18"/>
        </w:rPr>
        <w:t>','w');</w:t>
      </w:r>
    </w:p>
    <w:p w14:paraId="51A38561" w14:textId="4CCBC48F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axis vis3d off</w:t>
      </w:r>
    </w:p>
    <w:p w14:paraId="0940BBF3" w14:textId="056C5F77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for x = -200:5:200</w:t>
      </w:r>
    </w:p>
    <w:p w14:paraId="1377075C" w14:textId="1FD770E4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proofErr w:type="spellStart"/>
      <w:r w:rsidRPr="00805417">
        <w:rPr>
          <w:rFonts w:ascii="Times New Roman" w:eastAsia="宋体" w:hAnsi="Times New Roman" w:cs="Times New Roman"/>
          <w:sz w:val="18"/>
          <w:szCs w:val="18"/>
        </w:rPr>
        <w:t>campos</w:t>
      </w:r>
      <w:proofErr w:type="spellEnd"/>
      <w:r w:rsidRPr="00805417">
        <w:rPr>
          <w:rFonts w:ascii="Times New Roman" w:eastAsia="宋体" w:hAnsi="Times New Roman" w:cs="Times New Roman"/>
          <w:sz w:val="18"/>
          <w:szCs w:val="18"/>
        </w:rPr>
        <w:t>([x,100,50])</w:t>
      </w:r>
    </w:p>
    <w:p w14:paraId="58622318" w14:textId="0DA23B3F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805417">
        <w:rPr>
          <w:rFonts w:ascii="Times New Roman" w:eastAsia="宋体" w:hAnsi="Times New Roman" w:cs="Times New Roman"/>
          <w:sz w:val="18"/>
          <w:szCs w:val="18"/>
        </w:rPr>
        <w:t>drawnow</w:t>
      </w:r>
      <w:proofErr w:type="spellEnd"/>
    </w:p>
    <w:p w14:paraId="47E94548" w14:textId="388D1E0E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pause(0.1)</w:t>
      </w:r>
    </w:p>
    <w:p w14:paraId="6796DF64" w14:textId="1F12728F" w:rsidR="00F218C7" w:rsidRPr="00805417" w:rsidRDefault="00805417" w:rsidP="00B411A4">
      <w:pPr>
        <w:adjustRightInd w:val="0"/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805417">
        <w:rPr>
          <w:rFonts w:ascii="Times New Roman" w:eastAsia="宋体" w:hAnsi="Times New Roman" w:cs="Times New Roman"/>
          <w:sz w:val="18"/>
          <w:szCs w:val="18"/>
        </w:rPr>
        <w:t>end</w:t>
      </w:r>
    </w:p>
    <w:p w14:paraId="656851AA" w14:textId="7E6DFDF8" w:rsidR="00CA2744" w:rsidRDefault="00CA2744" w:rsidP="00CA2744">
      <w:pPr>
        <w:pStyle w:val="11"/>
        <w:spacing w:before="62" w:after="62"/>
      </w:pPr>
      <w:bookmarkStart w:id="5" w:name="_Toc36474763"/>
      <w:r>
        <w:rPr>
          <w:rFonts w:hint="eastAsia"/>
        </w:rPr>
        <w:t>四</w:t>
      </w:r>
      <w:r>
        <w:rPr>
          <w:rFonts w:hint="eastAsia"/>
        </w:rPr>
        <w:t>、</w:t>
      </w:r>
      <w:r>
        <w:rPr>
          <w:rFonts w:hint="eastAsia"/>
        </w:rPr>
        <w:t>实验结果</w:t>
      </w:r>
      <w:bookmarkEnd w:id="5"/>
    </w:p>
    <w:p w14:paraId="2FB4649C" w14:textId="76361E08" w:rsidR="00517234" w:rsidRDefault="00B411A4" w:rsidP="00B411A4">
      <w:pPr>
        <w:pStyle w:val="21"/>
        <w:spacing w:before="62" w:after="62"/>
      </w:pPr>
      <w:bookmarkStart w:id="6" w:name="_Toc36474764"/>
      <w:r>
        <w:rPr>
          <w:rFonts w:hint="eastAsia"/>
        </w:rPr>
        <w:t>①三维图形绘制</w:t>
      </w:r>
      <w:bookmarkEnd w:id="6"/>
    </w:p>
    <w:p w14:paraId="152B0DB9" w14:textId="57405C61" w:rsidR="00B411A4" w:rsidRDefault="00B411A4" w:rsidP="00B411A4">
      <w:pPr>
        <w:pStyle w:val="31"/>
        <w:spacing w:before="62" w:after="62"/>
      </w:pPr>
      <w:bookmarkStart w:id="7" w:name="_Toc36474765"/>
      <w:r>
        <w:t>1.</w:t>
      </w:r>
      <w:r w:rsidRPr="00B411A4">
        <w:t>plot3</w:t>
      </w:r>
      <w:r w:rsidRPr="00B411A4">
        <w:rPr>
          <w:rFonts w:hint="eastAsia"/>
        </w:rPr>
        <w:t>()</w:t>
      </w:r>
      <w:r w:rsidRPr="00B411A4">
        <w:rPr>
          <w:rFonts w:hint="eastAsia"/>
        </w:rPr>
        <w:t>函数</w:t>
      </w:r>
      <w:bookmarkEnd w:id="7"/>
    </w:p>
    <w:p w14:paraId="649ADA10" w14:textId="23AC7DDE" w:rsidR="00CA4183" w:rsidRPr="00CA4183" w:rsidRDefault="00CA4183" w:rsidP="00CA4183">
      <w:pPr>
        <w:pStyle w:val="af2"/>
        <w:spacing w:before="156" w:after="156"/>
        <w:rPr>
          <w:rFonts w:hint="eastAsia"/>
        </w:rPr>
      </w:pPr>
      <w:r w:rsidRPr="00CA4183">
        <w:rPr>
          <w:rFonts w:hint="eastAsia"/>
        </w:rPr>
        <w:t>M</w:t>
      </w:r>
      <w:r w:rsidRPr="00CA4183">
        <w:t>ATLAB</w:t>
      </w:r>
      <w:r w:rsidRPr="00CA4183">
        <w:rPr>
          <w:rFonts w:hint="eastAsia"/>
        </w:rPr>
        <w:t>代码：</w:t>
      </w:r>
    </w:p>
    <w:p w14:paraId="6C22D279" w14:textId="77777777" w:rsidR="00B411A4" w:rsidRPr="00B411A4" w:rsidRDefault="00B411A4" w:rsidP="00B411A4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11A4">
        <w:rPr>
          <w:rFonts w:ascii="Consolas" w:eastAsia="宋体" w:hAnsi="Consolas" w:cs="宋体"/>
          <w:color w:val="000000"/>
          <w:kern w:val="0"/>
          <w:sz w:val="20"/>
          <w:szCs w:val="20"/>
        </w:rPr>
        <w:t>figure</w:t>
      </w:r>
    </w:p>
    <w:p w14:paraId="0EF15EC0" w14:textId="77777777" w:rsidR="00B411A4" w:rsidRPr="00B411A4" w:rsidRDefault="00B411A4" w:rsidP="00B411A4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11A4">
        <w:rPr>
          <w:rFonts w:ascii="Consolas" w:eastAsia="宋体" w:hAnsi="Consolas" w:cs="宋体"/>
          <w:color w:val="000000"/>
          <w:kern w:val="0"/>
          <w:sz w:val="20"/>
          <w:szCs w:val="20"/>
        </w:rPr>
        <w:t>t=</w:t>
      </w:r>
      <w:r w:rsidRPr="00B411A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411A4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B411A4">
        <w:rPr>
          <w:rFonts w:ascii="Consolas" w:eastAsia="宋体" w:hAnsi="Consolas" w:cs="宋体"/>
          <w:color w:val="0000FF"/>
          <w:kern w:val="0"/>
          <w:sz w:val="20"/>
          <w:szCs w:val="20"/>
        </w:rPr>
        <w:t>pi</w:t>
      </w:r>
      <w:r w:rsidRPr="00B411A4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B411A4">
        <w:rPr>
          <w:rFonts w:ascii="Consolas" w:eastAsia="宋体" w:hAnsi="Consolas" w:cs="宋体"/>
          <w:color w:val="098658"/>
          <w:kern w:val="0"/>
          <w:sz w:val="20"/>
          <w:szCs w:val="20"/>
        </w:rPr>
        <w:t>50</w:t>
      </w:r>
      <w:r w:rsidRPr="00B411A4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B411A4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B411A4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B411A4">
        <w:rPr>
          <w:rFonts w:ascii="Consolas" w:eastAsia="宋体" w:hAnsi="Consolas" w:cs="宋体"/>
          <w:color w:val="0000FF"/>
          <w:kern w:val="0"/>
          <w:sz w:val="20"/>
          <w:szCs w:val="20"/>
        </w:rPr>
        <w:t>pi</w:t>
      </w:r>
      <w:r w:rsidRPr="00B411A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CCCA9B7" w14:textId="77777777" w:rsidR="00B411A4" w:rsidRPr="00B411A4" w:rsidRDefault="00B411A4" w:rsidP="00B411A4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411A4">
        <w:rPr>
          <w:rFonts w:ascii="Consolas" w:eastAsia="宋体" w:hAnsi="Consolas" w:cs="宋体"/>
          <w:color w:val="000000"/>
          <w:kern w:val="0"/>
          <w:sz w:val="20"/>
          <w:szCs w:val="20"/>
        </w:rPr>
        <w:t>plot3(</w:t>
      </w:r>
      <w:r w:rsidRPr="00B411A4">
        <w:rPr>
          <w:rFonts w:ascii="Consolas" w:eastAsia="宋体" w:hAnsi="Consolas" w:cs="宋体"/>
          <w:color w:val="0000FF"/>
          <w:kern w:val="0"/>
          <w:sz w:val="20"/>
          <w:szCs w:val="20"/>
        </w:rPr>
        <w:t>sin</w:t>
      </w:r>
      <w:r w:rsidRPr="00B411A4">
        <w:rPr>
          <w:rFonts w:ascii="Consolas" w:eastAsia="宋体" w:hAnsi="Consolas" w:cs="宋体"/>
          <w:color w:val="000000"/>
          <w:kern w:val="0"/>
          <w:sz w:val="20"/>
          <w:szCs w:val="20"/>
        </w:rPr>
        <w:t>(t),</w:t>
      </w:r>
      <w:r w:rsidRPr="00B411A4">
        <w:rPr>
          <w:rFonts w:ascii="Consolas" w:eastAsia="宋体" w:hAnsi="Consolas" w:cs="宋体"/>
          <w:color w:val="0000FF"/>
          <w:kern w:val="0"/>
          <w:sz w:val="20"/>
          <w:szCs w:val="20"/>
        </w:rPr>
        <w:t>cos</w:t>
      </w:r>
      <w:r w:rsidRPr="00B411A4">
        <w:rPr>
          <w:rFonts w:ascii="Consolas" w:eastAsia="宋体" w:hAnsi="Consolas" w:cs="宋体"/>
          <w:color w:val="000000"/>
          <w:kern w:val="0"/>
          <w:sz w:val="20"/>
          <w:szCs w:val="20"/>
        </w:rPr>
        <w:t>(t),t)</w:t>
      </w:r>
    </w:p>
    <w:p w14:paraId="1D9F16C6" w14:textId="118B2E6B" w:rsidR="00B411A4" w:rsidRDefault="00CA4183" w:rsidP="00CA4183">
      <w:pPr>
        <w:pStyle w:val="af2"/>
        <w:spacing w:before="156" w:after="156"/>
      </w:pPr>
      <w:r w:rsidRPr="00CA4183">
        <w:rPr>
          <w:rFonts w:hint="eastAsia"/>
        </w:rPr>
        <w:t>运行结果：</w:t>
      </w:r>
    </w:p>
    <w:p w14:paraId="68391BA8" w14:textId="77777777" w:rsidR="007E1A78" w:rsidRDefault="00CA4183" w:rsidP="007E1A78">
      <w:pPr>
        <w:pStyle w:val="a8"/>
        <w:keepNext/>
        <w:jc w:val="center"/>
      </w:pPr>
      <w:r>
        <w:rPr>
          <w:noProof/>
        </w:rPr>
        <w:drawing>
          <wp:inline distT="0" distB="0" distL="0" distR="0" wp14:anchorId="43935D93" wp14:editId="54D51B92">
            <wp:extent cx="2368758" cy="211409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150" cy="21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66A9" w14:textId="41E16F17" w:rsidR="00CA4183" w:rsidRDefault="007E1A78" w:rsidP="007E1A78">
      <w:pPr>
        <w:pStyle w:val="a6"/>
        <w:jc w:val="center"/>
        <w:rPr>
          <w:rFonts w:eastAsia="宋体"/>
          <w:sz w:val="18"/>
          <w:szCs w:val="18"/>
        </w:rPr>
      </w:pPr>
      <w:r w:rsidRPr="007E1A78">
        <w:rPr>
          <w:rFonts w:eastAsia="宋体" w:hint="eastAsia"/>
          <w:sz w:val="18"/>
          <w:szCs w:val="18"/>
        </w:rPr>
        <w:t>图</w:t>
      </w:r>
      <w:r w:rsidRPr="007E1A78">
        <w:rPr>
          <w:rFonts w:eastAsia="宋体" w:hint="eastAsia"/>
          <w:sz w:val="18"/>
          <w:szCs w:val="18"/>
        </w:rPr>
        <w:t xml:space="preserve"> </w:t>
      </w:r>
      <w:r w:rsidRPr="007E1A78">
        <w:rPr>
          <w:rFonts w:eastAsia="宋体"/>
          <w:sz w:val="18"/>
          <w:szCs w:val="18"/>
        </w:rPr>
        <w:fldChar w:fldCharType="begin"/>
      </w:r>
      <w:r w:rsidRPr="007E1A78">
        <w:rPr>
          <w:rFonts w:eastAsia="宋体"/>
          <w:sz w:val="18"/>
          <w:szCs w:val="18"/>
        </w:rPr>
        <w:instrText xml:space="preserve"> </w:instrText>
      </w:r>
      <w:r w:rsidRPr="007E1A78">
        <w:rPr>
          <w:rFonts w:eastAsia="宋体" w:hint="eastAsia"/>
          <w:sz w:val="18"/>
          <w:szCs w:val="18"/>
        </w:rPr>
        <w:instrText xml:space="preserve">SEQ </w:instrText>
      </w:r>
      <w:r w:rsidRPr="007E1A78">
        <w:rPr>
          <w:rFonts w:eastAsia="宋体" w:hint="eastAsia"/>
          <w:sz w:val="18"/>
          <w:szCs w:val="18"/>
        </w:rPr>
        <w:instrText>图</w:instrText>
      </w:r>
      <w:r w:rsidRPr="007E1A78">
        <w:rPr>
          <w:rFonts w:eastAsia="宋体" w:hint="eastAsia"/>
          <w:sz w:val="18"/>
          <w:szCs w:val="18"/>
        </w:rPr>
        <w:instrText xml:space="preserve"> \* ARABIC</w:instrText>
      </w:r>
      <w:r w:rsidRPr="007E1A78">
        <w:rPr>
          <w:rFonts w:eastAsia="宋体"/>
          <w:sz w:val="18"/>
          <w:szCs w:val="18"/>
        </w:rPr>
        <w:instrText xml:space="preserve"> </w:instrText>
      </w:r>
      <w:r w:rsidRPr="007E1A78">
        <w:rPr>
          <w:rFonts w:eastAsia="宋体"/>
          <w:sz w:val="18"/>
          <w:szCs w:val="18"/>
        </w:rPr>
        <w:fldChar w:fldCharType="separate"/>
      </w:r>
      <w:r w:rsidR="0011257D">
        <w:rPr>
          <w:rFonts w:eastAsia="宋体"/>
          <w:noProof/>
          <w:sz w:val="18"/>
          <w:szCs w:val="18"/>
        </w:rPr>
        <w:t>1</w:t>
      </w:r>
      <w:r w:rsidRPr="007E1A78">
        <w:rPr>
          <w:rFonts w:eastAsia="宋体"/>
          <w:sz w:val="18"/>
          <w:szCs w:val="18"/>
        </w:rPr>
        <w:fldChar w:fldCharType="end"/>
      </w:r>
      <w:r w:rsidRPr="007E1A78">
        <w:rPr>
          <w:rFonts w:eastAsia="宋体"/>
          <w:sz w:val="18"/>
          <w:szCs w:val="18"/>
        </w:rPr>
        <w:t xml:space="preserve"> </w:t>
      </w:r>
      <w:r w:rsidRPr="007E1A78">
        <w:rPr>
          <w:rFonts w:eastAsia="宋体" w:hint="eastAsia"/>
          <w:sz w:val="18"/>
          <w:szCs w:val="18"/>
        </w:rPr>
        <w:t>运行结果</w:t>
      </w:r>
      <w:r w:rsidR="009849DC">
        <w:rPr>
          <w:rFonts w:eastAsia="宋体" w:hint="eastAsia"/>
          <w:sz w:val="18"/>
          <w:szCs w:val="18"/>
        </w:rPr>
        <w:t>1-</w:t>
      </w:r>
      <w:r w:rsidRPr="007E1A78">
        <w:rPr>
          <w:rFonts w:eastAsia="宋体" w:hint="eastAsia"/>
          <w:sz w:val="18"/>
          <w:szCs w:val="18"/>
        </w:rPr>
        <w:t>1-1</w:t>
      </w:r>
    </w:p>
    <w:p w14:paraId="7D1DCA5D" w14:textId="12C3F564" w:rsidR="007E1A78" w:rsidRDefault="007E1A78" w:rsidP="007E1A78">
      <w:pPr>
        <w:pStyle w:val="af2"/>
        <w:spacing w:before="156" w:after="156"/>
      </w:pPr>
      <w:r>
        <w:rPr>
          <w:rFonts w:hint="eastAsia"/>
        </w:rPr>
        <w:t>M</w:t>
      </w:r>
      <w:r>
        <w:t>ATLAB</w:t>
      </w:r>
      <w:r>
        <w:rPr>
          <w:rFonts w:hint="eastAsia"/>
        </w:rPr>
        <w:t>代码：</w:t>
      </w:r>
    </w:p>
    <w:p w14:paraId="7F7773A7" w14:textId="77777777" w:rsidR="007E1A78" w:rsidRPr="007E1A78" w:rsidRDefault="007E1A78" w:rsidP="007E1A78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E1A78">
        <w:rPr>
          <w:rFonts w:ascii="Consolas" w:eastAsia="宋体" w:hAnsi="Consolas" w:cs="宋体"/>
          <w:color w:val="000000"/>
          <w:kern w:val="0"/>
          <w:sz w:val="20"/>
          <w:szCs w:val="20"/>
        </w:rPr>
        <w:t>figure</w:t>
      </w:r>
    </w:p>
    <w:p w14:paraId="249CBB84" w14:textId="77777777" w:rsidR="007E1A78" w:rsidRPr="007E1A78" w:rsidRDefault="007E1A78" w:rsidP="007E1A78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E1A7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7E1A78">
        <w:rPr>
          <w:rFonts w:ascii="Consolas" w:eastAsia="宋体" w:hAnsi="Consolas" w:cs="宋体"/>
          <w:color w:val="000000"/>
          <w:kern w:val="0"/>
          <w:sz w:val="20"/>
          <w:szCs w:val="20"/>
        </w:rPr>
        <w:t>x,y</w:t>
      </w:r>
      <w:proofErr w:type="spellEnd"/>
      <w:r w:rsidRPr="007E1A78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proofErr w:type="spellStart"/>
      <w:r w:rsidRPr="007E1A78">
        <w:rPr>
          <w:rFonts w:ascii="Consolas" w:eastAsia="宋体" w:hAnsi="Consolas" w:cs="宋体"/>
          <w:color w:val="0000FF"/>
          <w:kern w:val="0"/>
          <w:sz w:val="20"/>
          <w:szCs w:val="20"/>
        </w:rPr>
        <w:t>meshgrid</w:t>
      </w:r>
      <w:proofErr w:type="spellEnd"/>
      <w:r w:rsidRPr="007E1A78">
        <w:rPr>
          <w:rFonts w:ascii="Consolas" w:eastAsia="宋体" w:hAnsi="Consolas" w:cs="宋体"/>
          <w:color w:val="000000"/>
          <w:kern w:val="0"/>
          <w:sz w:val="20"/>
          <w:szCs w:val="20"/>
        </w:rPr>
        <w:t>(-</w:t>
      </w:r>
      <w:r w:rsidRPr="007E1A78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7E1A78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7E1A78">
        <w:rPr>
          <w:rFonts w:ascii="Consolas" w:eastAsia="宋体" w:hAnsi="Consolas" w:cs="宋体"/>
          <w:color w:val="098658"/>
          <w:kern w:val="0"/>
          <w:sz w:val="20"/>
          <w:szCs w:val="20"/>
        </w:rPr>
        <w:t>0.1</w:t>
      </w:r>
      <w:r w:rsidRPr="007E1A78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7E1A78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7E1A7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BD27585" w14:textId="77777777" w:rsidR="007E1A78" w:rsidRPr="007E1A78" w:rsidRDefault="007E1A78" w:rsidP="007E1A78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E1A78">
        <w:rPr>
          <w:rFonts w:ascii="Consolas" w:eastAsia="宋体" w:hAnsi="Consolas" w:cs="宋体"/>
          <w:color w:val="000000"/>
          <w:kern w:val="0"/>
          <w:sz w:val="20"/>
          <w:szCs w:val="20"/>
        </w:rPr>
        <w:t>z=x.*</w:t>
      </w:r>
      <w:r w:rsidRPr="007E1A78">
        <w:rPr>
          <w:rFonts w:ascii="Consolas" w:eastAsia="宋体" w:hAnsi="Consolas" w:cs="宋体"/>
          <w:color w:val="0000FF"/>
          <w:kern w:val="0"/>
          <w:sz w:val="20"/>
          <w:szCs w:val="20"/>
        </w:rPr>
        <w:t>exp</w:t>
      </w:r>
      <w:r w:rsidRPr="007E1A78">
        <w:rPr>
          <w:rFonts w:ascii="Consolas" w:eastAsia="宋体" w:hAnsi="Consolas" w:cs="宋体"/>
          <w:color w:val="000000"/>
          <w:kern w:val="0"/>
          <w:sz w:val="20"/>
          <w:szCs w:val="20"/>
        </w:rPr>
        <w:t>(-x.^2-y.^2);</w:t>
      </w:r>
    </w:p>
    <w:p w14:paraId="43F33C7E" w14:textId="77777777" w:rsidR="007E1A78" w:rsidRPr="007E1A78" w:rsidRDefault="007E1A78" w:rsidP="007E1A78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E1A78">
        <w:rPr>
          <w:rFonts w:ascii="Consolas" w:eastAsia="宋体" w:hAnsi="Consolas" w:cs="宋体"/>
          <w:color w:val="000000"/>
          <w:kern w:val="0"/>
          <w:sz w:val="20"/>
          <w:szCs w:val="20"/>
        </w:rPr>
        <w:t>plot3(</w:t>
      </w:r>
      <w:proofErr w:type="spellStart"/>
      <w:r w:rsidRPr="007E1A78">
        <w:rPr>
          <w:rFonts w:ascii="Consolas" w:eastAsia="宋体" w:hAnsi="Consolas" w:cs="宋体"/>
          <w:color w:val="000000"/>
          <w:kern w:val="0"/>
          <w:sz w:val="20"/>
          <w:szCs w:val="20"/>
        </w:rPr>
        <w:t>x,y,z</w:t>
      </w:r>
      <w:proofErr w:type="spellEnd"/>
      <w:r w:rsidRPr="007E1A7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2A9C291" w14:textId="63613CEB" w:rsidR="007E1A78" w:rsidRDefault="00EE7961" w:rsidP="00EE7961">
      <w:pPr>
        <w:pStyle w:val="af2"/>
        <w:spacing w:before="156" w:after="156"/>
      </w:pPr>
      <w:r>
        <w:rPr>
          <w:rFonts w:hint="eastAsia"/>
        </w:rPr>
        <w:t>运行结果</w:t>
      </w:r>
    </w:p>
    <w:p w14:paraId="3F838869" w14:textId="77777777" w:rsidR="00D03C9A" w:rsidRDefault="00D03C9A" w:rsidP="00D03C9A">
      <w:pPr>
        <w:pStyle w:val="a8"/>
        <w:keepNext/>
        <w:jc w:val="center"/>
      </w:pPr>
      <w:r>
        <w:rPr>
          <w:noProof/>
        </w:rPr>
        <w:drawing>
          <wp:inline distT="0" distB="0" distL="0" distR="0" wp14:anchorId="59C389A4" wp14:editId="0291B78B">
            <wp:extent cx="2253082" cy="201085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192" cy="20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EAF1" w14:textId="626A2059" w:rsidR="00EE7961" w:rsidRDefault="00D03C9A" w:rsidP="00D03C9A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1257D">
        <w:rPr>
          <w:noProof/>
        </w:rPr>
        <w:t>2</w:t>
      </w:r>
      <w:r>
        <w:fldChar w:fldCharType="end"/>
      </w:r>
      <w:r w:rsidRPr="00306F38">
        <w:t>运行结果</w:t>
      </w:r>
      <w:r w:rsidR="009849DC">
        <w:rPr>
          <w:rFonts w:hint="eastAsia"/>
        </w:rPr>
        <w:t>1-</w:t>
      </w:r>
      <w:r w:rsidRPr="00306F38">
        <w:t>1-</w:t>
      </w:r>
      <w:r>
        <w:rPr>
          <w:rFonts w:hint="eastAsia"/>
        </w:rPr>
        <w:t>2</w:t>
      </w:r>
    </w:p>
    <w:p w14:paraId="4C3494FA" w14:textId="1DE18117" w:rsidR="00C673A9" w:rsidRDefault="00C673A9" w:rsidP="00C673A9">
      <w:pPr>
        <w:pStyle w:val="31"/>
        <w:spacing w:before="62" w:after="62"/>
      </w:pPr>
      <w:bookmarkStart w:id="8" w:name="_Toc36474766"/>
      <w:r>
        <w:t>2.</w:t>
      </w:r>
      <w:r w:rsidRPr="00C673A9">
        <w:t>surf()</w:t>
      </w:r>
      <w:r w:rsidRPr="00C673A9">
        <w:t>函数</w:t>
      </w:r>
      <w:bookmarkEnd w:id="8"/>
    </w:p>
    <w:p w14:paraId="63752D27" w14:textId="77777777" w:rsidR="00C673A9" w:rsidRPr="00CA4183" w:rsidRDefault="00C673A9" w:rsidP="00C673A9">
      <w:pPr>
        <w:pStyle w:val="af2"/>
        <w:spacing w:before="156" w:after="156"/>
        <w:rPr>
          <w:rFonts w:hint="eastAsia"/>
        </w:rPr>
      </w:pPr>
      <w:r w:rsidRPr="00CA4183">
        <w:rPr>
          <w:rFonts w:hint="eastAsia"/>
        </w:rPr>
        <w:t>M</w:t>
      </w:r>
      <w:r w:rsidRPr="00CA4183">
        <w:t>ATLAB</w:t>
      </w:r>
      <w:r w:rsidRPr="00CA4183">
        <w:rPr>
          <w:rFonts w:hint="eastAsia"/>
        </w:rPr>
        <w:t>代码：</w:t>
      </w:r>
    </w:p>
    <w:p w14:paraId="7530F8E1" w14:textId="77777777" w:rsidR="00C673A9" w:rsidRPr="00C673A9" w:rsidRDefault="00C673A9" w:rsidP="00C673A9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73A9">
        <w:rPr>
          <w:rFonts w:ascii="Consolas" w:eastAsia="宋体" w:hAnsi="Consolas" w:cs="宋体"/>
          <w:color w:val="000000"/>
          <w:kern w:val="0"/>
          <w:sz w:val="20"/>
          <w:szCs w:val="20"/>
        </w:rPr>
        <w:t>figure</w:t>
      </w:r>
    </w:p>
    <w:p w14:paraId="72C8B7A9" w14:textId="77777777" w:rsidR="00C673A9" w:rsidRPr="00C673A9" w:rsidRDefault="00C673A9" w:rsidP="00C673A9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73A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C673A9">
        <w:rPr>
          <w:rFonts w:ascii="Consolas" w:eastAsia="宋体" w:hAnsi="Consolas" w:cs="宋体"/>
          <w:color w:val="000000"/>
          <w:kern w:val="0"/>
          <w:sz w:val="20"/>
          <w:szCs w:val="20"/>
        </w:rPr>
        <w:t>x,y</w:t>
      </w:r>
      <w:proofErr w:type="spellEnd"/>
      <w:r w:rsidRPr="00C673A9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proofErr w:type="spellStart"/>
      <w:r w:rsidRPr="00C673A9">
        <w:rPr>
          <w:rFonts w:ascii="Consolas" w:eastAsia="宋体" w:hAnsi="Consolas" w:cs="宋体"/>
          <w:color w:val="0000FF"/>
          <w:kern w:val="0"/>
          <w:sz w:val="20"/>
          <w:szCs w:val="20"/>
        </w:rPr>
        <w:t>meshgrid</w:t>
      </w:r>
      <w:proofErr w:type="spellEnd"/>
      <w:r w:rsidRPr="00C673A9">
        <w:rPr>
          <w:rFonts w:ascii="Consolas" w:eastAsia="宋体" w:hAnsi="Consolas" w:cs="宋体"/>
          <w:color w:val="000000"/>
          <w:kern w:val="0"/>
          <w:sz w:val="20"/>
          <w:szCs w:val="20"/>
        </w:rPr>
        <w:t>(-</w:t>
      </w:r>
      <w:r w:rsidRPr="00C673A9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C673A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C673A9">
        <w:rPr>
          <w:rFonts w:ascii="Consolas" w:eastAsia="宋体" w:hAnsi="Consolas" w:cs="宋体"/>
          <w:color w:val="098658"/>
          <w:kern w:val="0"/>
          <w:sz w:val="20"/>
          <w:szCs w:val="20"/>
        </w:rPr>
        <w:t>0.1</w:t>
      </w:r>
      <w:r w:rsidRPr="00C673A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C673A9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C673A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93ACC34" w14:textId="77777777" w:rsidR="00C673A9" w:rsidRPr="00C673A9" w:rsidRDefault="00C673A9" w:rsidP="00C673A9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73A9">
        <w:rPr>
          <w:rFonts w:ascii="Consolas" w:eastAsia="宋体" w:hAnsi="Consolas" w:cs="宋体"/>
          <w:color w:val="000000"/>
          <w:kern w:val="0"/>
          <w:sz w:val="20"/>
          <w:szCs w:val="20"/>
        </w:rPr>
        <w:t>z=x.*</w:t>
      </w:r>
      <w:r w:rsidRPr="00C673A9">
        <w:rPr>
          <w:rFonts w:ascii="Consolas" w:eastAsia="宋体" w:hAnsi="Consolas" w:cs="宋体"/>
          <w:color w:val="0000FF"/>
          <w:kern w:val="0"/>
          <w:sz w:val="20"/>
          <w:szCs w:val="20"/>
        </w:rPr>
        <w:t>exp</w:t>
      </w:r>
      <w:r w:rsidRPr="00C673A9">
        <w:rPr>
          <w:rFonts w:ascii="Consolas" w:eastAsia="宋体" w:hAnsi="Consolas" w:cs="宋体"/>
          <w:color w:val="000000"/>
          <w:kern w:val="0"/>
          <w:sz w:val="20"/>
          <w:szCs w:val="20"/>
        </w:rPr>
        <w:t>(-x.^2-y.^2);</w:t>
      </w:r>
    </w:p>
    <w:p w14:paraId="7FB89977" w14:textId="77777777" w:rsidR="00C673A9" w:rsidRPr="00C673A9" w:rsidRDefault="00C673A9" w:rsidP="00C673A9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73A9">
        <w:rPr>
          <w:rFonts w:ascii="Consolas" w:eastAsia="宋体" w:hAnsi="Consolas" w:cs="宋体"/>
          <w:color w:val="000000"/>
          <w:kern w:val="0"/>
          <w:sz w:val="20"/>
          <w:szCs w:val="20"/>
        </w:rPr>
        <w:t>plot3(</w:t>
      </w:r>
      <w:proofErr w:type="spellStart"/>
      <w:r w:rsidRPr="00C673A9">
        <w:rPr>
          <w:rFonts w:ascii="Consolas" w:eastAsia="宋体" w:hAnsi="Consolas" w:cs="宋体"/>
          <w:color w:val="000000"/>
          <w:kern w:val="0"/>
          <w:sz w:val="20"/>
          <w:szCs w:val="20"/>
        </w:rPr>
        <w:t>x,y,z</w:t>
      </w:r>
      <w:proofErr w:type="spellEnd"/>
      <w:r w:rsidRPr="00C673A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7E45B5F" w14:textId="77777777" w:rsidR="00C673A9" w:rsidRPr="00C673A9" w:rsidRDefault="00C673A9" w:rsidP="00C673A9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73A9">
        <w:rPr>
          <w:rFonts w:ascii="Consolas" w:eastAsia="宋体" w:hAnsi="Consolas" w:cs="宋体"/>
          <w:color w:val="000000"/>
          <w:kern w:val="0"/>
          <w:sz w:val="20"/>
          <w:szCs w:val="20"/>
        </w:rPr>
        <w:t>figure</w:t>
      </w:r>
    </w:p>
    <w:p w14:paraId="3E923024" w14:textId="77777777" w:rsidR="00C673A9" w:rsidRPr="00C673A9" w:rsidRDefault="00C673A9" w:rsidP="00C673A9">
      <w:pPr>
        <w:widowControl/>
        <w:shd w:val="clear" w:color="auto" w:fill="FFFFFF"/>
        <w:adjustRightInd w:val="0"/>
        <w:snapToGrid w:val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673A9">
        <w:rPr>
          <w:rFonts w:ascii="Consolas" w:eastAsia="宋体" w:hAnsi="Consolas" w:cs="宋体"/>
          <w:color w:val="000000"/>
          <w:kern w:val="0"/>
          <w:sz w:val="20"/>
          <w:szCs w:val="20"/>
        </w:rPr>
        <w:t>    surf(</w:t>
      </w:r>
      <w:proofErr w:type="spellStart"/>
      <w:r w:rsidRPr="00C673A9">
        <w:rPr>
          <w:rFonts w:ascii="Consolas" w:eastAsia="宋体" w:hAnsi="Consolas" w:cs="宋体"/>
          <w:color w:val="000000"/>
          <w:kern w:val="0"/>
          <w:sz w:val="20"/>
          <w:szCs w:val="20"/>
        </w:rPr>
        <w:t>x,y,z</w:t>
      </w:r>
      <w:proofErr w:type="spellEnd"/>
      <w:r w:rsidRPr="00C673A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DF0A03B" w14:textId="654548B7" w:rsidR="00C673A9" w:rsidRDefault="00C673A9" w:rsidP="00C673A9">
      <w:pPr>
        <w:pStyle w:val="af2"/>
        <w:spacing w:before="156" w:after="156"/>
        <w:rPr>
          <w:rFonts w:hint="eastAsia"/>
        </w:rPr>
      </w:pPr>
      <w:r>
        <w:rPr>
          <w:rFonts w:hint="eastAsia"/>
        </w:rPr>
        <w:t>运行结果</w:t>
      </w:r>
    </w:p>
    <w:p w14:paraId="19D2B8DD" w14:textId="77777777" w:rsidR="009F1CA6" w:rsidRDefault="00C673A9" w:rsidP="00B90090">
      <w:pPr>
        <w:jc w:val="center"/>
      </w:pPr>
      <w:r w:rsidRPr="00B90090">
        <w:lastRenderedPageBreak/>
        <w:drawing>
          <wp:inline distT="0" distB="0" distL="0" distR="0" wp14:anchorId="15407B8E" wp14:editId="626E33CA">
            <wp:extent cx="2399386" cy="214142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890" cy="214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BEBE" w14:textId="190A8331" w:rsidR="00C673A9" w:rsidRDefault="009F1CA6" w:rsidP="009F1CA6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1257D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运行结果</w:t>
      </w:r>
      <w:r w:rsidR="009849DC">
        <w:rPr>
          <w:rFonts w:hint="eastAsia"/>
        </w:rPr>
        <w:t>1-</w:t>
      </w:r>
      <w:r>
        <w:rPr>
          <w:rFonts w:hint="eastAsia"/>
        </w:rPr>
        <w:t>2-1</w:t>
      </w:r>
    </w:p>
    <w:p w14:paraId="3222072C" w14:textId="5E46A54D" w:rsidR="007B4B4C" w:rsidRPr="007B4B4C" w:rsidRDefault="007B4B4C" w:rsidP="007B4B4C">
      <w:pPr>
        <w:pStyle w:val="31"/>
        <w:spacing w:before="62" w:after="62"/>
        <w:rPr>
          <w:rFonts w:hint="eastAsia"/>
        </w:rPr>
      </w:pPr>
      <w:bookmarkStart w:id="9" w:name="_Toc36474767"/>
      <w:r>
        <w:rPr>
          <w:rFonts w:hint="eastAsia"/>
        </w:rPr>
        <w:t>3.mesh</w:t>
      </w:r>
      <w:r>
        <w:rPr>
          <w:rFonts w:hint="eastAsia"/>
        </w:rPr>
        <w:t>函数</w:t>
      </w:r>
      <w:bookmarkEnd w:id="9"/>
    </w:p>
    <w:p w14:paraId="5C7DF0BF" w14:textId="77777777" w:rsidR="00FE410F" w:rsidRPr="00FE410F" w:rsidRDefault="00FE410F" w:rsidP="00FE410F">
      <w:pPr>
        <w:pStyle w:val="af2"/>
        <w:spacing w:before="156" w:after="156"/>
        <w:rPr>
          <w:rFonts w:cs="Times New Roman"/>
        </w:rPr>
      </w:pPr>
      <w:r w:rsidRPr="00FE410F">
        <w:rPr>
          <w:rFonts w:cs="Times New Roman"/>
        </w:rPr>
        <w:t>MATLAB</w:t>
      </w:r>
      <w:r w:rsidRPr="00FE410F">
        <w:rPr>
          <w:rFonts w:cs="Times New Roman"/>
        </w:rPr>
        <w:t>代码：</w:t>
      </w:r>
    </w:p>
    <w:p w14:paraId="5AFFB4A5" w14:textId="77777777" w:rsidR="008C0911" w:rsidRPr="008C0911" w:rsidRDefault="008C0911" w:rsidP="00601A85">
      <w:pPr>
        <w:pStyle w:val="af4"/>
      </w:pPr>
      <w:r w:rsidRPr="008C0911">
        <w:t>figure</w:t>
      </w:r>
    </w:p>
    <w:p w14:paraId="1EC20CC3" w14:textId="77777777" w:rsidR="008C0911" w:rsidRPr="008C0911" w:rsidRDefault="008C0911" w:rsidP="00601A85">
      <w:pPr>
        <w:pStyle w:val="af4"/>
      </w:pPr>
      <w:r w:rsidRPr="008C0911">
        <w:t>[</w:t>
      </w:r>
      <w:proofErr w:type="spellStart"/>
      <w:r w:rsidRPr="008C0911">
        <w:t>x,y</w:t>
      </w:r>
      <w:proofErr w:type="spellEnd"/>
      <w:r w:rsidRPr="008C0911">
        <w:t>]=</w:t>
      </w:r>
      <w:proofErr w:type="spellStart"/>
      <w:r w:rsidRPr="008C0911">
        <w:rPr>
          <w:color w:val="0000FF"/>
        </w:rPr>
        <w:t>meshgrid</w:t>
      </w:r>
      <w:proofErr w:type="spellEnd"/>
      <w:r w:rsidRPr="008C0911">
        <w:t>(-</w:t>
      </w:r>
      <w:r w:rsidRPr="008C0911">
        <w:rPr>
          <w:color w:val="098658"/>
        </w:rPr>
        <w:t>2</w:t>
      </w:r>
      <w:r w:rsidRPr="008C0911">
        <w:t>:</w:t>
      </w:r>
      <w:r w:rsidRPr="008C0911">
        <w:rPr>
          <w:color w:val="098658"/>
        </w:rPr>
        <w:t>0.1</w:t>
      </w:r>
      <w:r w:rsidRPr="008C0911">
        <w:t>:</w:t>
      </w:r>
      <w:r w:rsidRPr="008C0911">
        <w:rPr>
          <w:color w:val="098658"/>
        </w:rPr>
        <w:t>2</w:t>
      </w:r>
      <w:r w:rsidRPr="008C0911">
        <w:t>);</w:t>
      </w:r>
    </w:p>
    <w:p w14:paraId="1570611F" w14:textId="77777777" w:rsidR="008C0911" w:rsidRPr="008C0911" w:rsidRDefault="008C0911" w:rsidP="00601A85">
      <w:pPr>
        <w:pStyle w:val="af4"/>
      </w:pPr>
      <w:r w:rsidRPr="008C0911">
        <w:t>z=x.*</w:t>
      </w:r>
      <w:r w:rsidRPr="008C0911">
        <w:rPr>
          <w:color w:val="0000FF"/>
        </w:rPr>
        <w:t>exp</w:t>
      </w:r>
      <w:r w:rsidRPr="008C0911">
        <w:t>(-x.^2-y.^2);</w:t>
      </w:r>
    </w:p>
    <w:p w14:paraId="134A924B" w14:textId="77777777" w:rsidR="008C0911" w:rsidRPr="008C0911" w:rsidRDefault="008C0911" w:rsidP="00601A85">
      <w:pPr>
        <w:pStyle w:val="af4"/>
      </w:pPr>
      <w:r w:rsidRPr="008C0911">
        <w:t>plot3(</w:t>
      </w:r>
      <w:proofErr w:type="spellStart"/>
      <w:r w:rsidRPr="008C0911">
        <w:t>x,y,z</w:t>
      </w:r>
      <w:proofErr w:type="spellEnd"/>
      <w:r w:rsidRPr="008C0911">
        <w:t>)</w:t>
      </w:r>
    </w:p>
    <w:p w14:paraId="2EDB0B48" w14:textId="77777777" w:rsidR="008C0911" w:rsidRPr="008C0911" w:rsidRDefault="008C0911" w:rsidP="00601A85">
      <w:pPr>
        <w:pStyle w:val="af4"/>
      </w:pPr>
      <w:r w:rsidRPr="008C0911">
        <w:t>figure</w:t>
      </w:r>
    </w:p>
    <w:p w14:paraId="18A7A1E7" w14:textId="40755B48" w:rsidR="009F1CA6" w:rsidRPr="009A6231" w:rsidRDefault="008C0911" w:rsidP="00601A85">
      <w:pPr>
        <w:pStyle w:val="af4"/>
        <w:rPr>
          <w:rFonts w:hint="eastAsia"/>
        </w:rPr>
      </w:pPr>
      <w:r w:rsidRPr="008C0911">
        <w:t>    mesh(</w:t>
      </w:r>
      <w:proofErr w:type="spellStart"/>
      <w:r w:rsidRPr="008C0911">
        <w:t>x,y,z</w:t>
      </w:r>
      <w:proofErr w:type="spellEnd"/>
      <w:r w:rsidRPr="008C0911">
        <w:t>)</w:t>
      </w:r>
    </w:p>
    <w:p w14:paraId="1E91D51C" w14:textId="07F7FE1A" w:rsidR="00FE410F" w:rsidRDefault="00FE410F" w:rsidP="00601A85">
      <w:pPr>
        <w:pStyle w:val="af2"/>
        <w:spacing w:before="156" w:after="156"/>
        <w:rPr>
          <w:rFonts w:hint="eastAsia"/>
        </w:rPr>
      </w:pPr>
      <w:r w:rsidRPr="00CA4183">
        <w:rPr>
          <w:rFonts w:hint="eastAsia"/>
        </w:rPr>
        <w:t>运行结果：</w:t>
      </w:r>
    </w:p>
    <w:p w14:paraId="50912CC9" w14:textId="2926FA30" w:rsidR="00631841" w:rsidRDefault="00FE410F" w:rsidP="00631841">
      <w:pPr>
        <w:jc w:val="center"/>
      </w:pPr>
      <w:r w:rsidRPr="00631841">
        <w:drawing>
          <wp:inline distT="0" distB="0" distL="0" distR="0" wp14:anchorId="6EDD75EA" wp14:editId="01B7427B">
            <wp:extent cx="2480807" cy="22140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841" cy="222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9B0">
        <w:rPr>
          <w:rFonts w:hint="eastAsia"/>
        </w:rPr>
        <w:t xml:space="preserve"> </w:t>
      </w:r>
      <w:r w:rsidR="005B29B0">
        <w:t xml:space="preserve"> </w:t>
      </w:r>
    </w:p>
    <w:p w14:paraId="08F9951E" w14:textId="5A63D954" w:rsidR="00FE410F" w:rsidRDefault="00631841" w:rsidP="00631841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1257D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 w:rsidR="009849DC">
        <w:rPr>
          <w:rFonts w:hint="eastAsia"/>
        </w:rPr>
        <w:t>1-</w:t>
      </w:r>
      <w:r>
        <w:rPr>
          <w:rFonts w:hint="eastAsia"/>
        </w:rPr>
        <w:t>3-1</w:t>
      </w:r>
    </w:p>
    <w:p w14:paraId="51A381A2" w14:textId="16306B74" w:rsidR="00631841" w:rsidRDefault="00F41D20" w:rsidP="00F41D20">
      <w:pPr>
        <w:pStyle w:val="31"/>
        <w:spacing w:before="62" w:after="62"/>
      </w:pPr>
      <w:bookmarkStart w:id="10" w:name="_Toc36474768"/>
      <w:r>
        <w:rPr>
          <w:rFonts w:hint="eastAsia"/>
        </w:rPr>
        <w:t>4.</w:t>
      </w:r>
      <w:r w:rsidRPr="00F41D20">
        <w:t>patch()</w:t>
      </w:r>
      <w:r w:rsidRPr="00F41D20">
        <w:t>函数</w:t>
      </w:r>
      <w:bookmarkEnd w:id="10"/>
    </w:p>
    <w:p w14:paraId="6CF69A46" w14:textId="77777777" w:rsidR="00F41D20" w:rsidRPr="00FE410F" w:rsidRDefault="00F41D20" w:rsidP="00F41D20">
      <w:pPr>
        <w:pStyle w:val="af2"/>
        <w:spacing w:before="156" w:after="156"/>
        <w:rPr>
          <w:rFonts w:cs="Times New Roman"/>
        </w:rPr>
      </w:pPr>
      <w:r w:rsidRPr="00FE410F">
        <w:rPr>
          <w:rFonts w:cs="Times New Roman"/>
        </w:rPr>
        <w:t>MATLAB</w:t>
      </w:r>
      <w:r w:rsidRPr="00FE410F">
        <w:rPr>
          <w:rFonts w:cs="Times New Roman"/>
        </w:rPr>
        <w:t>代码：</w:t>
      </w:r>
    </w:p>
    <w:p w14:paraId="391C071C" w14:textId="77777777" w:rsidR="00F41D20" w:rsidRPr="00F41D20" w:rsidRDefault="00F41D20" w:rsidP="00F41D20">
      <w:pPr>
        <w:pStyle w:val="af4"/>
      </w:pPr>
      <w:r w:rsidRPr="00F41D20">
        <w:t>figure</w:t>
      </w:r>
    </w:p>
    <w:p w14:paraId="0349A181" w14:textId="77777777" w:rsidR="00F41D20" w:rsidRPr="00F41D20" w:rsidRDefault="00F41D20" w:rsidP="00F41D20">
      <w:pPr>
        <w:pStyle w:val="af4"/>
      </w:pPr>
      <w:r w:rsidRPr="00F41D20">
        <w:t>vert=[</w:t>
      </w:r>
      <w:r w:rsidRPr="00F41D20">
        <w:rPr>
          <w:color w:val="098658"/>
        </w:rPr>
        <w:t>1</w:t>
      </w:r>
      <w:r w:rsidRPr="00F41D20">
        <w:t> </w:t>
      </w:r>
      <w:r w:rsidRPr="00F41D20">
        <w:rPr>
          <w:color w:val="098658"/>
        </w:rPr>
        <w:t>1</w:t>
      </w:r>
      <w:r w:rsidRPr="00F41D20">
        <w:t> </w:t>
      </w:r>
      <w:r w:rsidRPr="00F41D20">
        <w:rPr>
          <w:color w:val="098658"/>
        </w:rPr>
        <w:t>1</w:t>
      </w:r>
      <w:r w:rsidRPr="00F41D20">
        <w:t>;1 </w:t>
      </w:r>
      <w:r w:rsidRPr="00F41D20">
        <w:rPr>
          <w:color w:val="098658"/>
        </w:rPr>
        <w:t>2</w:t>
      </w:r>
      <w:r w:rsidRPr="00F41D20">
        <w:t> </w:t>
      </w:r>
      <w:r w:rsidRPr="00F41D20">
        <w:rPr>
          <w:color w:val="098658"/>
        </w:rPr>
        <w:t>1</w:t>
      </w:r>
      <w:r w:rsidRPr="00F41D20">
        <w:t>;2 </w:t>
      </w:r>
      <w:r w:rsidRPr="00F41D20">
        <w:rPr>
          <w:color w:val="098658"/>
        </w:rPr>
        <w:t>2</w:t>
      </w:r>
      <w:r w:rsidRPr="00F41D20">
        <w:t> </w:t>
      </w:r>
      <w:r w:rsidRPr="00F41D20">
        <w:rPr>
          <w:color w:val="098658"/>
        </w:rPr>
        <w:t>1</w:t>
      </w:r>
      <w:r w:rsidRPr="00F41D20">
        <w:t>;2 </w:t>
      </w:r>
      <w:r w:rsidRPr="00F41D20">
        <w:rPr>
          <w:color w:val="098658"/>
        </w:rPr>
        <w:t>1</w:t>
      </w:r>
      <w:r w:rsidRPr="00F41D20">
        <w:t> </w:t>
      </w:r>
      <w:r w:rsidRPr="00F41D20">
        <w:rPr>
          <w:color w:val="098658"/>
        </w:rPr>
        <w:t>1</w:t>
      </w:r>
      <w:r w:rsidRPr="00F41D20">
        <w:t>;1 </w:t>
      </w:r>
      <w:r w:rsidRPr="00F41D20">
        <w:rPr>
          <w:color w:val="098658"/>
        </w:rPr>
        <w:t>1</w:t>
      </w:r>
      <w:r w:rsidRPr="00F41D20">
        <w:t> </w:t>
      </w:r>
      <w:r w:rsidRPr="00F41D20">
        <w:rPr>
          <w:color w:val="098658"/>
        </w:rPr>
        <w:t>2</w:t>
      </w:r>
      <w:r w:rsidRPr="00F41D20">
        <w:t>;1 </w:t>
      </w:r>
      <w:r w:rsidRPr="00F41D20">
        <w:rPr>
          <w:color w:val="098658"/>
        </w:rPr>
        <w:t>2</w:t>
      </w:r>
      <w:r w:rsidRPr="00F41D20">
        <w:t> </w:t>
      </w:r>
      <w:r w:rsidRPr="00F41D20">
        <w:rPr>
          <w:color w:val="098658"/>
        </w:rPr>
        <w:t>2</w:t>
      </w:r>
      <w:r w:rsidRPr="00F41D20">
        <w:t>;2 </w:t>
      </w:r>
      <w:r w:rsidRPr="00F41D20">
        <w:rPr>
          <w:color w:val="098658"/>
        </w:rPr>
        <w:t>2</w:t>
      </w:r>
      <w:r w:rsidRPr="00F41D20">
        <w:t> </w:t>
      </w:r>
      <w:r w:rsidRPr="00F41D20">
        <w:rPr>
          <w:color w:val="098658"/>
        </w:rPr>
        <w:t>2</w:t>
      </w:r>
      <w:r w:rsidRPr="00F41D20">
        <w:t>;2 </w:t>
      </w:r>
      <w:r w:rsidRPr="00F41D20">
        <w:rPr>
          <w:color w:val="098658"/>
        </w:rPr>
        <w:t>1</w:t>
      </w:r>
      <w:r w:rsidRPr="00F41D20">
        <w:t> </w:t>
      </w:r>
      <w:r w:rsidRPr="00F41D20">
        <w:rPr>
          <w:color w:val="098658"/>
        </w:rPr>
        <w:t>2</w:t>
      </w:r>
      <w:r w:rsidRPr="00F41D20">
        <w:t>];</w:t>
      </w:r>
      <w:r w:rsidRPr="00F41D20">
        <w:rPr>
          <w:color w:val="008000"/>
        </w:rPr>
        <w:t>%</w:t>
      </w:r>
      <w:r w:rsidRPr="00F41D20">
        <w:rPr>
          <w:color w:val="008000"/>
        </w:rPr>
        <w:t>顶点</w:t>
      </w:r>
    </w:p>
    <w:p w14:paraId="3AC58DA8" w14:textId="77777777" w:rsidR="00F41D20" w:rsidRPr="00F41D20" w:rsidRDefault="00F41D20" w:rsidP="00F41D20">
      <w:pPr>
        <w:pStyle w:val="af4"/>
      </w:pPr>
      <w:r w:rsidRPr="00F41D20">
        <w:t>fac=[</w:t>
      </w:r>
      <w:r w:rsidRPr="00F41D20">
        <w:rPr>
          <w:color w:val="098658"/>
        </w:rPr>
        <w:t>1</w:t>
      </w:r>
      <w:r w:rsidRPr="00F41D20">
        <w:t> </w:t>
      </w:r>
      <w:r w:rsidRPr="00F41D20">
        <w:rPr>
          <w:color w:val="098658"/>
        </w:rPr>
        <w:t>2</w:t>
      </w:r>
      <w:r w:rsidRPr="00F41D20">
        <w:t> </w:t>
      </w:r>
      <w:r w:rsidRPr="00F41D20">
        <w:rPr>
          <w:color w:val="098658"/>
        </w:rPr>
        <w:t>3</w:t>
      </w:r>
      <w:r w:rsidRPr="00F41D20">
        <w:t> </w:t>
      </w:r>
      <w:r w:rsidRPr="00F41D20">
        <w:rPr>
          <w:color w:val="098658"/>
        </w:rPr>
        <w:t>4</w:t>
      </w:r>
      <w:r w:rsidRPr="00F41D20">
        <w:t>;2 </w:t>
      </w:r>
      <w:r w:rsidRPr="00F41D20">
        <w:rPr>
          <w:color w:val="098658"/>
        </w:rPr>
        <w:t>6</w:t>
      </w:r>
      <w:r w:rsidRPr="00F41D20">
        <w:t> </w:t>
      </w:r>
      <w:r w:rsidRPr="00F41D20">
        <w:rPr>
          <w:color w:val="098658"/>
        </w:rPr>
        <w:t>7</w:t>
      </w:r>
      <w:r w:rsidRPr="00F41D20">
        <w:t> </w:t>
      </w:r>
      <w:r w:rsidRPr="00F41D20">
        <w:rPr>
          <w:color w:val="098658"/>
        </w:rPr>
        <w:t>3</w:t>
      </w:r>
      <w:r w:rsidRPr="00F41D20">
        <w:t>;4 </w:t>
      </w:r>
      <w:r w:rsidRPr="00F41D20">
        <w:rPr>
          <w:color w:val="098658"/>
        </w:rPr>
        <w:t>3</w:t>
      </w:r>
      <w:r w:rsidRPr="00F41D20">
        <w:t> </w:t>
      </w:r>
      <w:r w:rsidRPr="00F41D20">
        <w:rPr>
          <w:color w:val="098658"/>
        </w:rPr>
        <w:t>7</w:t>
      </w:r>
      <w:r w:rsidRPr="00F41D20">
        <w:t> </w:t>
      </w:r>
      <w:r w:rsidRPr="00F41D20">
        <w:rPr>
          <w:color w:val="098658"/>
        </w:rPr>
        <w:t>8</w:t>
      </w:r>
      <w:r w:rsidRPr="00F41D20">
        <w:t>;1 </w:t>
      </w:r>
      <w:r w:rsidRPr="00F41D20">
        <w:rPr>
          <w:color w:val="098658"/>
        </w:rPr>
        <w:t>5</w:t>
      </w:r>
      <w:r w:rsidRPr="00F41D20">
        <w:t> </w:t>
      </w:r>
      <w:r w:rsidRPr="00F41D20">
        <w:rPr>
          <w:color w:val="098658"/>
        </w:rPr>
        <w:t>8</w:t>
      </w:r>
      <w:r w:rsidRPr="00F41D20">
        <w:t> </w:t>
      </w:r>
      <w:r w:rsidRPr="00F41D20">
        <w:rPr>
          <w:color w:val="098658"/>
        </w:rPr>
        <w:t>4</w:t>
      </w:r>
      <w:r w:rsidRPr="00F41D20">
        <w:t>;1 </w:t>
      </w:r>
      <w:r w:rsidRPr="00F41D20">
        <w:rPr>
          <w:color w:val="098658"/>
        </w:rPr>
        <w:t>2</w:t>
      </w:r>
      <w:r w:rsidRPr="00F41D20">
        <w:t> </w:t>
      </w:r>
      <w:r w:rsidRPr="00F41D20">
        <w:rPr>
          <w:color w:val="098658"/>
        </w:rPr>
        <w:t>6</w:t>
      </w:r>
      <w:r w:rsidRPr="00F41D20">
        <w:t> </w:t>
      </w:r>
      <w:r w:rsidRPr="00F41D20">
        <w:rPr>
          <w:color w:val="098658"/>
        </w:rPr>
        <w:t>5</w:t>
      </w:r>
      <w:r w:rsidRPr="00F41D20">
        <w:t>;5 </w:t>
      </w:r>
      <w:r w:rsidRPr="00F41D20">
        <w:rPr>
          <w:color w:val="098658"/>
        </w:rPr>
        <w:t>6</w:t>
      </w:r>
      <w:r w:rsidRPr="00F41D20">
        <w:t> </w:t>
      </w:r>
      <w:r w:rsidRPr="00F41D20">
        <w:rPr>
          <w:color w:val="098658"/>
        </w:rPr>
        <w:t>7</w:t>
      </w:r>
      <w:r w:rsidRPr="00F41D20">
        <w:t> </w:t>
      </w:r>
      <w:r w:rsidRPr="00F41D20">
        <w:rPr>
          <w:color w:val="098658"/>
        </w:rPr>
        <w:t>8</w:t>
      </w:r>
      <w:r w:rsidRPr="00F41D20">
        <w:t>];</w:t>
      </w:r>
      <w:r w:rsidRPr="00F41D20">
        <w:rPr>
          <w:color w:val="008000"/>
        </w:rPr>
        <w:t>%</w:t>
      </w:r>
      <w:r w:rsidRPr="00F41D20">
        <w:rPr>
          <w:color w:val="008000"/>
        </w:rPr>
        <w:t>面由顶点序号定义</w:t>
      </w:r>
    </w:p>
    <w:p w14:paraId="47D83DED" w14:textId="77777777" w:rsidR="00F41D20" w:rsidRPr="00F41D20" w:rsidRDefault="00F41D20" w:rsidP="00F41D20">
      <w:pPr>
        <w:pStyle w:val="af4"/>
      </w:pPr>
      <w:r w:rsidRPr="00F41D20">
        <w:t>subplot(</w:t>
      </w:r>
      <w:r w:rsidRPr="00F41D20">
        <w:rPr>
          <w:color w:val="098658"/>
        </w:rPr>
        <w:t>1</w:t>
      </w:r>
      <w:r w:rsidRPr="00F41D20">
        <w:t>,</w:t>
      </w:r>
      <w:r w:rsidRPr="00F41D20">
        <w:rPr>
          <w:color w:val="098658"/>
        </w:rPr>
        <w:t>3</w:t>
      </w:r>
      <w:r w:rsidRPr="00F41D20">
        <w:t>,</w:t>
      </w:r>
      <w:r w:rsidRPr="00F41D20">
        <w:rPr>
          <w:color w:val="098658"/>
        </w:rPr>
        <w:t>1</w:t>
      </w:r>
      <w:r w:rsidRPr="00F41D20">
        <w:t>)</w:t>
      </w:r>
    </w:p>
    <w:p w14:paraId="4DCC7A0C" w14:textId="77777777" w:rsidR="00F41D20" w:rsidRPr="00F41D20" w:rsidRDefault="00F41D20" w:rsidP="00F41D20">
      <w:pPr>
        <w:pStyle w:val="af4"/>
      </w:pPr>
      <w:r w:rsidRPr="00F41D20">
        <w:t>patch(</w:t>
      </w:r>
      <w:r w:rsidRPr="00F41D20">
        <w:rPr>
          <w:color w:val="A31515"/>
        </w:rPr>
        <w:t>'faces'</w:t>
      </w:r>
      <w:r w:rsidRPr="00F41D20">
        <w:t>,fac,</w:t>
      </w:r>
      <w:r w:rsidRPr="00F41D20">
        <w:rPr>
          <w:color w:val="A31515"/>
        </w:rPr>
        <w:t>'vertices'</w:t>
      </w:r>
      <w:r w:rsidRPr="00F41D20">
        <w:t>,vert,</w:t>
      </w:r>
      <w:r w:rsidRPr="00F41D20">
        <w:rPr>
          <w:color w:val="A31515"/>
        </w:rPr>
        <w:t>'</w:t>
      </w:r>
      <w:proofErr w:type="spellStart"/>
      <w:r w:rsidRPr="00F41D20">
        <w:rPr>
          <w:color w:val="A31515"/>
        </w:rPr>
        <w:t>Facecolor</w:t>
      </w:r>
      <w:proofErr w:type="spellEnd"/>
      <w:r w:rsidRPr="00F41D20">
        <w:rPr>
          <w:color w:val="A31515"/>
        </w:rPr>
        <w:t>'</w:t>
      </w:r>
      <w:r w:rsidRPr="00F41D20">
        <w:t>,</w:t>
      </w:r>
      <w:r w:rsidRPr="00F41D20">
        <w:rPr>
          <w:color w:val="A31515"/>
        </w:rPr>
        <w:t>'w'</w:t>
      </w:r>
      <w:r w:rsidRPr="00F41D20">
        <w:t>); </w:t>
      </w:r>
      <w:r w:rsidRPr="00F41D20">
        <w:rPr>
          <w:color w:val="008000"/>
        </w:rPr>
        <w:t>%</w:t>
      </w:r>
      <w:r w:rsidRPr="00F41D20">
        <w:rPr>
          <w:color w:val="008000"/>
        </w:rPr>
        <w:t>（立方体由顶点和面定义）</w:t>
      </w:r>
    </w:p>
    <w:p w14:paraId="38730D1B" w14:textId="77777777" w:rsidR="00F41D20" w:rsidRPr="00F41D20" w:rsidRDefault="00F41D20" w:rsidP="00F41D20">
      <w:pPr>
        <w:pStyle w:val="af4"/>
      </w:pPr>
      <w:r w:rsidRPr="00F41D20">
        <w:t>view(</w:t>
      </w:r>
      <w:r w:rsidRPr="00F41D20">
        <w:rPr>
          <w:color w:val="098658"/>
        </w:rPr>
        <w:t>3</w:t>
      </w:r>
      <w:r w:rsidRPr="00F41D20">
        <w:t>);</w:t>
      </w:r>
    </w:p>
    <w:p w14:paraId="30CA8A1E" w14:textId="77777777" w:rsidR="00F41D20" w:rsidRPr="00F41D20" w:rsidRDefault="00F41D20" w:rsidP="00F41D20">
      <w:pPr>
        <w:pStyle w:val="af4"/>
      </w:pPr>
      <w:r w:rsidRPr="00F41D20">
        <w:t>subplot(</w:t>
      </w:r>
      <w:r w:rsidRPr="00F41D20">
        <w:rPr>
          <w:color w:val="098658"/>
        </w:rPr>
        <w:t>1</w:t>
      </w:r>
      <w:r w:rsidRPr="00F41D20">
        <w:t>,</w:t>
      </w:r>
      <w:r w:rsidRPr="00F41D20">
        <w:rPr>
          <w:color w:val="098658"/>
        </w:rPr>
        <w:t>3</w:t>
      </w:r>
      <w:r w:rsidRPr="00F41D20">
        <w:t>,</w:t>
      </w:r>
      <w:r w:rsidRPr="00F41D20">
        <w:rPr>
          <w:color w:val="098658"/>
        </w:rPr>
        <w:t>2</w:t>
      </w:r>
      <w:r w:rsidRPr="00F41D20">
        <w:t>)</w:t>
      </w:r>
    </w:p>
    <w:p w14:paraId="65217B69" w14:textId="77777777" w:rsidR="00F41D20" w:rsidRPr="00F41D20" w:rsidRDefault="00F41D20" w:rsidP="00F41D20">
      <w:pPr>
        <w:pStyle w:val="af4"/>
      </w:pPr>
      <w:r w:rsidRPr="00F41D20">
        <w:t>patch(</w:t>
      </w:r>
      <w:r w:rsidRPr="00F41D20">
        <w:rPr>
          <w:color w:val="A31515"/>
        </w:rPr>
        <w:t>'faces'</w:t>
      </w:r>
      <w:r w:rsidRPr="00F41D20">
        <w:t>,fac,</w:t>
      </w:r>
      <w:r w:rsidRPr="00F41D20">
        <w:rPr>
          <w:color w:val="A31515"/>
        </w:rPr>
        <w:t>'vertices'</w:t>
      </w:r>
      <w:r w:rsidRPr="00F41D20">
        <w:t>,vert,</w:t>
      </w:r>
      <w:r w:rsidRPr="00F41D20">
        <w:rPr>
          <w:color w:val="A31515"/>
        </w:rPr>
        <w:t>'FaceVertexCData'</w:t>
      </w:r>
      <w:r w:rsidRPr="00F41D20">
        <w:t>,hsv(</w:t>
      </w:r>
      <w:r w:rsidRPr="00F41D20">
        <w:rPr>
          <w:color w:val="098658"/>
        </w:rPr>
        <w:t>6</w:t>
      </w:r>
      <w:r w:rsidRPr="00F41D20">
        <w:t>),</w:t>
      </w:r>
      <w:r w:rsidRPr="00F41D20">
        <w:rPr>
          <w:color w:val="A31515"/>
        </w:rPr>
        <w:t>'Facecolor'</w:t>
      </w:r>
      <w:r w:rsidRPr="00F41D20">
        <w:t>,</w:t>
      </w:r>
      <w:r w:rsidRPr="00F41D20">
        <w:rPr>
          <w:color w:val="A31515"/>
        </w:rPr>
        <w:t>'flat'</w:t>
      </w:r>
      <w:r w:rsidRPr="00F41D20">
        <w:t>);</w:t>
      </w:r>
    </w:p>
    <w:p w14:paraId="5088552B" w14:textId="77777777" w:rsidR="00F41D20" w:rsidRPr="00F41D20" w:rsidRDefault="00F41D20" w:rsidP="00F41D20">
      <w:pPr>
        <w:pStyle w:val="af4"/>
      </w:pPr>
      <w:r w:rsidRPr="00F41D20">
        <w:t>view(</w:t>
      </w:r>
      <w:r w:rsidRPr="00F41D20">
        <w:rPr>
          <w:color w:val="098658"/>
        </w:rPr>
        <w:t>3</w:t>
      </w:r>
      <w:r w:rsidRPr="00F41D20">
        <w:t>);</w:t>
      </w:r>
    </w:p>
    <w:p w14:paraId="19382D49" w14:textId="77777777" w:rsidR="00F41D20" w:rsidRPr="00F41D20" w:rsidRDefault="00F41D20" w:rsidP="00F41D20">
      <w:pPr>
        <w:pStyle w:val="af4"/>
      </w:pPr>
      <w:r w:rsidRPr="00F41D20">
        <w:t>subplot(</w:t>
      </w:r>
      <w:r w:rsidRPr="00F41D20">
        <w:rPr>
          <w:color w:val="098658"/>
        </w:rPr>
        <w:t>1</w:t>
      </w:r>
      <w:r w:rsidRPr="00F41D20">
        <w:t>,</w:t>
      </w:r>
      <w:r w:rsidRPr="00F41D20">
        <w:rPr>
          <w:color w:val="098658"/>
        </w:rPr>
        <w:t>3</w:t>
      </w:r>
      <w:r w:rsidRPr="00F41D20">
        <w:t>,</w:t>
      </w:r>
      <w:r w:rsidRPr="00F41D20">
        <w:rPr>
          <w:color w:val="098658"/>
        </w:rPr>
        <w:t>3</w:t>
      </w:r>
      <w:r w:rsidRPr="00F41D20">
        <w:t>)</w:t>
      </w:r>
    </w:p>
    <w:p w14:paraId="1B2E1B1E" w14:textId="77777777" w:rsidR="00F41D20" w:rsidRPr="00F41D20" w:rsidRDefault="00F41D20" w:rsidP="00F41D20">
      <w:pPr>
        <w:pStyle w:val="af4"/>
      </w:pPr>
      <w:r w:rsidRPr="00F41D20">
        <w:t>patch(</w:t>
      </w:r>
      <w:r w:rsidRPr="00F41D20">
        <w:rPr>
          <w:color w:val="A31515"/>
        </w:rPr>
        <w:t>'faces'</w:t>
      </w:r>
      <w:r w:rsidRPr="00F41D20">
        <w:t>,fac,</w:t>
      </w:r>
      <w:r w:rsidRPr="00F41D20">
        <w:rPr>
          <w:color w:val="A31515"/>
        </w:rPr>
        <w:t>'vertices'</w:t>
      </w:r>
      <w:r w:rsidRPr="00F41D20">
        <w:t>,vert,</w:t>
      </w:r>
      <w:r w:rsidRPr="00F41D20">
        <w:rPr>
          <w:color w:val="A31515"/>
        </w:rPr>
        <w:t>'FaceVertexCData'</w:t>
      </w:r>
      <w:r w:rsidRPr="00F41D20">
        <w:t>,hsv(</w:t>
      </w:r>
      <w:r w:rsidRPr="00F41D20">
        <w:rPr>
          <w:color w:val="098658"/>
        </w:rPr>
        <w:t>8</w:t>
      </w:r>
      <w:r w:rsidRPr="00F41D20">
        <w:t>),</w:t>
      </w:r>
      <w:r w:rsidRPr="00F41D20">
        <w:rPr>
          <w:color w:val="A31515"/>
        </w:rPr>
        <w:t>'Facecolor'</w:t>
      </w:r>
      <w:r w:rsidRPr="00F41D20">
        <w:t>,</w:t>
      </w:r>
      <w:r w:rsidRPr="00F41D20">
        <w:rPr>
          <w:color w:val="A31515"/>
        </w:rPr>
        <w:t>'interp'</w:t>
      </w:r>
      <w:r w:rsidRPr="00F41D20">
        <w:t>);</w:t>
      </w:r>
    </w:p>
    <w:p w14:paraId="5A96F9B6" w14:textId="3D5ECFC4" w:rsidR="00F41D20" w:rsidRDefault="00F41D20" w:rsidP="00C8367E">
      <w:pPr>
        <w:pStyle w:val="af4"/>
        <w:rPr>
          <w:rFonts w:hint="eastAsia"/>
        </w:rPr>
      </w:pPr>
      <w:r w:rsidRPr="00F41D20">
        <w:t>view(</w:t>
      </w:r>
      <w:r w:rsidRPr="00F41D20">
        <w:rPr>
          <w:color w:val="098658"/>
        </w:rPr>
        <w:t>3</w:t>
      </w:r>
      <w:r w:rsidRPr="00F41D20">
        <w:t>);</w:t>
      </w:r>
    </w:p>
    <w:p w14:paraId="7199C681" w14:textId="77777777" w:rsidR="00F41D20" w:rsidRDefault="00F41D20" w:rsidP="00F41D20">
      <w:pPr>
        <w:pStyle w:val="af2"/>
        <w:spacing w:before="156" w:after="156"/>
        <w:rPr>
          <w:rFonts w:hint="eastAsia"/>
        </w:rPr>
      </w:pPr>
      <w:r w:rsidRPr="00CA4183">
        <w:rPr>
          <w:rFonts w:hint="eastAsia"/>
        </w:rPr>
        <w:t>运行结果：</w:t>
      </w:r>
    </w:p>
    <w:p w14:paraId="0AF0F77B" w14:textId="77777777" w:rsidR="003954E2" w:rsidRDefault="00F41D20" w:rsidP="003954E2">
      <w:pPr>
        <w:pStyle w:val="a4"/>
        <w:keepNext/>
      </w:pPr>
      <w:r>
        <w:rPr>
          <w:noProof/>
        </w:rPr>
        <w:drawing>
          <wp:inline distT="0" distB="0" distL="0" distR="0" wp14:anchorId="14739F84" wp14:editId="6FF313A6">
            <wp:extent cx="2959100" cy="12934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A2CF" w14:textId="61D3D94E" w:rsidR="00F41D20" w:rsidRDefault="003954E2" w:rsidP="003954E2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1257D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运行结果</w:t>
      </w:r>
      <w:r w:rsidR="009849DC">
        <w:rPr>
          <w:rFonts w:hint="eastAsia"/>
        </w:rPr>
        <w:t>1-4</w:t>
      </w:r>
      <w:r>
        <w:rPr>
          <w:rFonts w:hint="eastAsia"/>
        </w:rPr>
        <w:t>-1</w:t>
      </w:r>
    </w:p>
    <w:p w14:paraId="03EAA991" w14:textId="6781A976" w:rsidR="003954E2" w:rsidRDefault="003954E2" w:rsidP="003954E2">
      <w:pPr>
        <w:pStyle w:val="21"/>
        <w:spacing w:before="62" w:after="62"/>
      </w:pPr>
      <w:bookmarkStart w:id="11" w:name="_Toc36474769"/>
      <w:r>
        <w:rPr>
          <w:rFonts w:hint="eastAsia"/>
        </w:rPr>
        <w:t>②三维图形变换</w:t>
      </w:r>
      <w:bookmarkEnd w:id="11"/>
    </w:p>
    <w:p w14:paraId="744EF4E5" w14:textId="476E9D02" w:rsidR="0003335B" w:rsidRDefault="00F272CF" w:rsidP="0003335B">
      <w:pPr>
        <w:pStyle w:val="a4"/>
        <w:ind w:firstLineChars="0" w:firstLine="0"/>
      </w:pPr>
      <w:r>
        <w:rPr>
          <w:rFonts w:hint="eastAsia"/>
        </w:rPr>
        <w:t>1.</w:t>
      </w:r>
      <w:r w:rsidR="0003335B">
        <w:rPr>
          <w:rFonts w:hint="eastAsia"/>
        </w:rPr>
        <w:t>编写</w:t>
      </w:r>
      <w:proofErr w:type="gramStart"/>
      <w:r w:rsidR="0003335B">
        <w:rPr>
          <w:rFonts w:hint="eastAsia"/>
        </w:rPr>
        <w:t>一</w:t>
      </w:r>
      <w:proofErr w:type="gramEnd"/>
      <w:r w:rsidR="0003335B">
        <w:rPr>
          <w:rFonts w:hint="eastAsia"/>
        </w:rPr>
        <w:t>段代码绘制一个球体，然后平移</w:t>
      </w:r>
    </w:p>
    <w:p w14:paraId="4A13BF1A" w14:textId="77777777" w:rsidR="0003335B" w:rsidRPr="00FE410F" w:rsidRDefault="0003335B" w:rsidP="0003335B">
      <w:pPr>
        <w:pStyle w:val="af2"/>
        <w:spacing w:before="156" w:after="156"/>
        <w:rPr>
          <w:rFonts w:cs="Times New Roman"/>
        </w:rPr>
      </w:pPr>
      <w:r w:rsidRPr="00FE410F">
        <w:rPr>
          <w:rFonts w:cs="Times New Roman"/>
        </w:rPr>
        <w:t>MATLAB</w:t>
      </w:r>
      <w:r w:rsidRPr="00FE410F">
        <w:rPr>
          <w:rFonts w:cs="Times New Roman"/>
        </w:rPr>
        <w:t>代码：</w:t>
      </w:r>
    </w:p>
    <w:p w14:paraId="46629187" w14:textId="77777777" w:rsidR="009849DC" w:rsidRPr="009849DC" w:rsidRDefault="009849DC" w:rsidP="009849DC">
      <w:pPr>
        <w:pStyle w:val="af4"/>
      </w:pPr>
      <w:r w:rsidRPr="009849DC">
        <w:t>figure</w:t>
      </w:r>
    </w:p>
    <w:p w14:paraId="4E75CE3F" w14:textId="77777777" w:rsidR="009849DC" w:rsidRPr="009849DC" w:rsidRDefault="009849DC" w:rsidP="009849DC">
      <w:pPr>
        <w:pStyle w:val="af4"/>
      </w:pPr>
      <w:r w:rsidRPr="009849DC">
        <w:rPr>
          <w:color w:val="008000"/>
        </w:rPr>
        <w:t>%</w:t>
      </w:r>
      <w:r w:rsidRPr="009849DC">
        <w:rPr>
          <w:color w:val="008000"/>
        </w:rPr>
        <w:t>画</w:t>
      </w:r>
      <w:r w:rsidRPr="009849DC">
        <w:rPr>
          <w:color w:val="008000"/>
        </w:rPr>
        <w:t>(5 5 5)</w:t>
      </w:r>
      <w:r w:rsidRPr="009849DC">
        <w:rPr>
          <w:color w:val="008000"/>
        </w:rPr>
        <w:t>为圆心，半径为</w:t>
      </w:r>
      <w:r w:rsidRPr="009849DC">
        <w:rPr>
          <w:color w:val="008000"/>
        </w:rPr>
        <w:t>3</w:t>
      </w:r>
      <w:r w:rsidRPr="009849DC">
        <w:rPr>
          <w:color w:val="008000"/>
        </w:rPr>
        <w:t>的球</w:t>
      </w:r>
    </w:p>
    <w:p w14:paraId="18761770" w14:textId="77777777" w:rsidR="009849DC" w:rsidRPr="009849DC" w:rsidRDefault="009849DC" w:rsidP="009849DC">
      <w:pPr>
        <w:pStyle w:val="af4"/>
      </w:pPr>
      <w:r w:rsidRPr="009849DC">
        <w:t>[</w:t>
      </w:r>
      <w:proofErr w:type="spellStart"/>
      <w:r w:rsidRPr="009849DC">
        <w:t>x,y,z</w:t>
      </w:r>
      <w:proofErr w:type="spellEnd"/>
      <w:r w:rsidRPr="009849DC">
        <w:t>]  = ellipsoid(</w:t>
      </w:r>
      <w:r w:rsidRPr="009849DC">
        <w:rPr>
          <w:color w:val="098658"/>
        </w:rPr>
        <w:t>5</w:t>
      </w:r>
      <w:r w:rsidRPr="009849DC">
        <w:t>,</w:t>
      </w:r>
      <w:r w:rsidRPr="009849DC">
        <w:rPr>
          <w:color w:val="098658"/>
        </w:rPr>
        <w:t>5</w:t>
      </w:r>
      <w:r w:rsidRPr="009849DC">
        <w:t>,</w:t>
      </w:r>
      <w:r w:rsidRPr="009849DC">
        <w:rPr>
          <w:color w:val="098658"/>
        </w:rPr>
        <w:t>5</w:t>
      </w:r>
      <w:r w:rsidRPr="009849DC">
        <w:t>,</w:t>
      </w:r>
      <w:r w:rsidRPr="009849DC">
        <w:rPr>
          <w:color w:val="098658"/>
        </w:rPr>
        <w:t>3</w:t>
      </w:r>
      <w:r w:rsidRPr="009849DC">
        <w:t>,</w:t>
      </w:r>
      <w:r w:rsidRPr="009849DC">
        <w:rPr>
          <w:color w:val="098658"/>
        </w:rPr>
        <w:t>3</w:t>
      </w:r>
      <w:r w:rsidRPr="009849DC">
        <w:t>,</w:t>
      </w:r>
      <w:r w:rsidRPr="009849DC">
        <w:rPr>
          <w:color w:val="098658"/>
        </w:rPr>
        <w:t>3</w:t>
      </w:r>
      <w:r w:rsidRPr="009849DC">
        <w:t>);</w:t>
      </w:r>
    </w:p>
    <w:p w14:paraId="056DE148" w14:textId="77777777" w:rsidR="009849DC" w:rsidRPr="009849DC" w:rsidRDefault="009849DC" w:rsidP="009849DC">
      <w:pPr>
        <w:pStyle w:val="af4"/>
      </w:pPr>
      <w:r w:rsidRPr="009849DC">
        <w:t>surf(</w:t>
      </w:r>
      <w:proofErr w:type="spellStart"/>
      <w:r w:rsidRPr="009849DC">
        <w:t>x,y,z</w:t>
      </w:r>
      <w:proofErr w:type="spellEnd"/>
      <w:r w:rsidRPr="009849DC">
        <w:t>)</w:t>
      </w:r>
    </w:p>
    <w:p w14:paraId="63684678" w14:textId="77777777" w:rsidR="009849DC" w:rsidRPr="009849DC" w:rsidRDefault="009849DC" w:rsidP="009849DC">
      <w:pPr>
        <w:pStyle w:val="af4"/>
      </w:pPr>
      <w:r w:rsidRPr="009849DC">
        <w:rPr>
          <w:color w:val="A31515"/>
        </w:rPr>
        <w:t>hold on</w:t>
      </w:r>
    </w:p>
    <w:p w14:paraId="32645617" w14:textId="77777777" w:rsidR="009849DC" w:rsidRPr="009849DC" w:rsidRDefault="009849DC" w:rsidP="009849DC">
      <w:pPr>
        <w:pStyle w:val="af4"/>
      </w:pPr>
      <w:r w:rsidRPr="009849DC">
        <w:rPr>
          <w:color w:val="008000"/>
        </w:rPr>
        <w:t>%</w:t>
      </w:r>
      <w:r w:rsidRPr="009849DC">
        <w:rPr>
          <w:color w:val="008000"/>
        </w:rPr>
        <w:t>平移到</w:t>
      </w:r>
      <w:r w:rsidRPr="009849DC">
        <w:rPr>
          <w:color w:val="008000"/>
        </w:rPr>
        <w:t>(15 5 5)</w:t>
      </w:r>
    </w:p>
    <w:p w14:paraId="4E478ACB" w14:textId="77777777" w:rsidR="009849DC" w:rsidRPr="009849DC" w:rsidRDefault="009849DC" w:rsidP="009849DC">
      <w:pPr>
        <w:pStyle w:val="af4"/>
      </w:pPr>
      <w:r w:rsidRPr="009849DC">
        <w:t>[x2,y2,z2] =ellipsoid(</w:t>
      </w:r>
      <w:r w:rsidRPr="009849DC">
        <w:rPr>
          <w:color w:val="098658"/>
        </w:rPr>
        <w:t>15</w:t>
      </w:r>
      <w:r w:rsidRPr="009849DC">
        <w:t>,</w:t>
      </w:r>
      <w:r w:rsidRPr="009849DC">
        <w:rPr>
          <w:color w:val="098658"/>
        </w:rPr>
        <w:t>5</w:t>
      </w:r>
      <w:r w:rsidRPr="009849DC">
        <w:t>,</w:t>
      </w:r>
      <w:r w:rsidRPr="009849DC">
        <w:rPr>
          <w:color w:val="098658"/>
        </w:rPr>
        <w:t>5</w:t>
      </w:r>
      <w:r w:rsidRPr="009849DC">
        <w:t>,</w:t>
      </w:r>
      <w:r w:rsidRPr="009849DC">
        <w:rPr>
          <w:color w:val="098658"/>
        </w:rPr>
        <w:t>3</w:t>
      </w:r>
      <w:r w:rsidRPr="009849DC">
        <w:t>,</w:t>
      </w:r>
      <w:r w:rsidRPr="009849DC">
        <w:rPr>
          <w:color w:val="098658"/>
        </w:rPr>
        <w:t>3</w:t>
      </w:r>
      <w:r w:rsidRPr="009849DC">
        <w:t>,</w:t>
      </w:r>
      <w:r w:rsidRPr="009849DC">
        <w:rPr>
          <w:color w:val="098658"/>
        </w:rPr>
        <w:t>3</w:t>
      </w:r>
      <w:r w:rsidRPr="009849DC">
        <w:t>);</w:t>
      </w:r>
    </w:p>
    <w:p w14:paraId="29A470CE" w14:textId="77777777" w:rsidR="009849DC" w:rsidRPr="009849DC" w:rsidRDefault="009849DC" w:rsidP="009849DC">
      <w:pPr>
        <w:pStyle w:val="af4"/>
      </w:pPr>
      <w:r w:rsidRPr="009849DC">
        <w:t>surf(x2,y2,z2)</w:t>
      </w:r>
    </w:p>
    <w:p w14:paraId="24884742" w14:textId="77777777" w:rsidR="009849DC" w:rsidRPr="009849DC" w:rsidRDefault="009849DC" w:rsidP="009849DC">
      <w:pPr>
        <w:pStyle w:val="af4"/>
      </w:pPr>
      <w:r w:rsidRPr="009849DC">
        <w:rPr>
          <w:color w:val="A31515"/>
        </w:rPr>
        <w:t>axis equal </w:t>
      </w:r>
    </w:p>
    <w:p w14:paraId="3196D1BD" w14:textId="6DB8285D" w:rsidR="0003335B" w:rsidRDefault="009849DC" w:rsidP="009849DC">
      <w:pPr>
        <w:pStyle w:val="af4"/>
        <w:rPr>
          <w:rFonts w:hint="eastAsia"/>
        </w:rPr>
      </w:pPr>
      <w:r w:rsidRPr="009849DC">
        <w:t>axis([</w:t>
      </w:r>
      <w:r w:rsidRPr="009849DC">
        <w:rPr>
          <w:color w:val="098658"/>
        </w:rPr>
        <w:t>0</w:t>
      </w:r>
      <w:r w:rsidRPr="009849DC">
        <w:t> </w:t>
      </w:r>
      <w:r w:rsidRPr="009849DC">
        <w:rPr>
          <w:color w:val="098658"/>
        </w:rPr>
        <w:t>20</w:t>
      </w:r>
      <w:r w:rsidRPr="009849DC">
        <w:t> </w:t>
      </w:r>
      <w:r w:rsidRPr="009849DC">
        <w:rPr>
          <w:color w:val="098658"/>
        </w:rPr>
        <w:t>0</w:t>
      </w:r>
      <w:r w:rsidRPr="009849DC">
        <w:t> </w:t>
      </w:r>
      <w:r w:rsidRPr="009849DC">
        <w:rPr>
          <w:color w:val="098658"/>
        </w:rPr>
        <w:t>15</w:t>
      </w:r>
      <w:r w:rsidRPr="009849DC">
        <w:t> </w:t>
      </w:r>
      <w:r w:rsidRPr="009849DC">
        <w:rPr>
          <w:color w:val="098658"/>
        </w:rPr>
        <w:t>0</w:t>
      </w:r>
      <w:r w:rsidRPr="009849DC">
        <w:t> </w:t>
      </w:r>
      <w:r w:rsidRPr="009849DC">
        <w:rPr>
          <w:color w:val="098658"/>
        </w:rPr>
        <w:t>10</w:t>
      </w:r>
      <w:r w:rsidRPr="009849DC">
        <w:t>]);</w:t>
      </w:r>
    </w:p>
    <w:p w14:paraId="0808B06D" w14:textId="77777777" w:rsidR="0003335B" w:rsidRDefault="0003335B" w:rsidP="0003335B">
      <w:pPr>
        <w:pStyle w:val="af2"/>
        <w:spacing w:before="156" w:after="156"/>
        <w:rPr>
          <w:rFonts w:hint="eastAsia"/>
        </w:rPr>
      </w:pPr>
      <w:r w:rsidRPr="00CA4183">
        <w:rPr>
          <w:rFonts w:hint="eastAsia"/>
        </w:rPr>
        <w:t>运行结果：</w:t>
      </w:r>
    </w:p>
    <w:p w14:paraId="337F44F4" w14:textId="77777777" w:rsidR="009849DC" w:rsidRDefault="009849DC" w:rsidP="009849DC">
      <w:pPr>
        <w:pStyle w:val="a4"/>
        <w:keepNext/>
      </w:pPr>
      <w:r>
        <w:rPr>
          <w:noProof/>
        </w:rPr>
        <w:drawing>
          <wp:inline distT="0" distB="0" distL="0" distR="0" wp14:anchorId="6A812C70" wp14:editId="232C2C53">
            <wp:extent cx="2959100" cy="24726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F140" w14:textId="618E0FCB" w:rsidR="0003335B" w:rsidRDefault="009849DC" w:rsidP="009849DC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1257D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运行结果</w:t>
      </w:r>
      <w:r>
        <w:rPr>
          <w:rFonts w:hint="eastAsia"/>
        </w:rPr>
        <w:t>2-1-1</w:t>
      </w:r>
    </w:p>
    <w:p w14:paraId="3FA45FA2" w14:textId="31A76B3B" w:rsidR="009849DC" w:rsidRDefault="00F272CF" w:rsidP="00F272CF">
      <w:pPr>
        <w:pStyle w:val="a8"/>
      </w:pPr>
      <w:r w:rsidRPr="00F272CF">
        <w:lastRenderedPageBreak/>
        <w:t>2.</w:t>
      </w:r>
      <w:r w:rsidRPr="00F272CF">
        <w:t>编写</w:t>
      </w:r>
      <w:proofErr w:type="gramStart"/>
      <w:r w:rsidRPr="00F272CF">
        <w:t>一</w:t>
      </w:r>
      <w:proofErr w:type="gramEnd"/>
      <w:r w:rsidRPr="00F272CF">
        <w:t>段代码，绘制一个柱体，然后绕</w:t>
      </w:r>
      <w:r w:rsidRPr="00F272CF">
        <w:t>x</w:t>
      </w:r>
      <w:r w:rsidRPr="00F272CF">
        <w:t>轴旋转</w:t>
      </w:r>
      <w:r w:rsidRPr="00F272CF">
        <w:t>60°</w:t>
      </w:r>
    </w:p>
    <w:p w14:paraId="37E0842D" w14:textId="77777777" w:rsidR="00F272CF" w:rsidRPr="00FE410F" w:rsidRDefault="00F272CF" w:rsidP="00F272CF">
      <w:pPr>
        <w:pStyle w:val="af2"/>
        <w:spacing w:before="156" w:after="156"/>
        <w:rPr>
          <w:rFonts w:cs="Times New Roman"/>
        </w:rPr>
      </w:pPr>
      <w:r w:rsidRPr="00FE410F">
        <w:rPr>
          <w:rFonts w:cs="Times New Roman"/>
        </w:rPr>
        <w:t>MATLAB</w:t>
      </w:r>
      <w:r w:rsidRPr="00FE410F">
        <w:rPr>
          <w:rFonts w:cs="Times New Roman"/>
        </w:rPr>
        <w:t>代码：</w:t>
      </w:r>
    </w:p>
    <w:p w14:paraId="2270BC26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t>%</w:t>
      </w:r>
      <w:r w:rsidRPr="0011257D">
        <w:t>绘制半径为</w:t>
      </w:r>
      <w:r w:rsidRPr="0011257D">
        <w:t>2</w:t>
      </w:r>
      <w:r w:rsidRPr="0011257D">
        <w:t>，高为</w:t>
      </w:r>
      <w:r w:rsidRPr="0011257D">
        <w:t>4,50</w:t>
      </w:r>
      <w:r w:rsidRPr="0011257D">
        <w:t>分割的圆柱面</w:t>
      </w:r>
    </w:p>
    <w:p w14:paraId="59EECA3B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rPr>
          <w:color w:val="000000"/>
        </w:rPr>
        <w:t>figure</w:t>
      </w:r>
    </w:p>
    <w:p w14:paraId="38D11DC3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rPr>
          <w:color w:val="000000"/>
        </w:rPr>
        <w:t>[</w:t>
      </w:r>
      <w:proofErr w:type="spellStart"/>
      <w:r w:rsidRPr="0011257D">
        <w:rPr>
          <w:color w:val="000000"/>
        </w:rPr>
        <w:t>x,y,z</w:t>
      </w:r>
      <w:proofErr w:type="spellEnd"/>
      <w:r w:rsidRPr="0011257D">
        <w:rPr>
          <w:color w:val="000000"/>
        </w:rPr>
        <w:t>] = cylinder(</w:t>
      </w:r>
      <w:r w:rsidRPr="0011257D">
        <w:rPr>
          <w:color w:val="098658"/>
        </w:rPr>
        <w:t>2</w:t>
      </w:r>
      <w:r w:rsidRPr="0011257D">
        <w:rPr>
          <w:color w:val="000000"/>
        </w:rPr>
        <w:t>,</w:t>
      </w:r>
      <w:r w:rsidRPr="0011257D">
        <w:rPr>
          <w:color w:val="098658"/>
        </w:rPr>
        <w:t>50</w:t>
      </w:r>
      <w:r w:rsidRPr="0011257D">
        <w:rPr>
          <w:color w:val="000000"/>
        </w:rPr>
        <w:t>);</w:t>
      </w:r>
    </w:p>
    <w:p w14:paraId="496FA3FF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rPr>
          <w:color w:val="000000"/>
        </w:rPr>
        <w:t>z(</w:t>
      </w:r>
      <w:r w:rsidRPr="0011257D">
        <w:rPr>
          <w:color w:val="098658"/>
        </w:rPr>
        <w:t>2</w:t>
      </w:r>
      <w:r w:rsidRPr="0011257D">
        <w:rPr>
          <w:color w:val="000000"/>
        </w:rPr>
        <w:t>,:)=</w:t>
      </w:r>
      <w:r w:rsidRPr="0011257D">
        <w:rPr>
          <w:color w:val="098658"/>
        </w:rPr>
        <w:t>4</w:t>
      </w:r>
      <w:r w:rsidRPr="0011257D">
        <w:rPr>
          <w:color w:val="000000"/>
        </w:rPr>
        <w:t>;</w:t>
      </w:r>
    </w:p>
    <w:p w14:paraId="5AF34587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rPr>
          <w:color w:val="000000"/>
        </w:rPr>
        <w:t>fig(</w:t>
      </w:r>
      <w:r w:rsidRPr="0011257D">
        <w:rPr>
          <w:color w:val="098658"/>
        </w:rPr>
        <w:t>1</w:t>
      </w:r>
      <w:r w:rsidRPr="0011257D">
        <w:rPr>
          <w:color w:val="000000"/>
        </w:rPr>
        <w:t>) = surf(x,y,z,</w:t>
      </w:r>
      <w:r w:rsidRPr="0011257D">
        <w:rPr>
          <w:color w:val="A31515"/>
        </w:rPr>
        <w:t>'</w:t>
      </w:r>
      <w:proofErr w:type="spellStart"/>
      <w:r w:rsidRPr="0011257D">
        <w:rPr>
          <w:color w:val="A31515"/>
        </w:rPr>
        <w:t>FaceColor</w:t>
      </w:r>
      <w:proofErr w:type="spellEnd"/>
      <w:r w:rsidRPr="0011257D">
        <w:rPr>
          <w:color w:val="A31515"/>
        </w:rPr>
        <w:t>'</w:t>
      </w:r>
      <w:r w:rsidRPr="0011257D">
        <w:rPr>
          <w:color w:val="000000"/>
        </w:rPr>
        <w:t>,[</w:t>
      </w:r>
      <w:r w:rsidRPr="0011257D">
        <w:rPr>
          <w:color w:val="098658"/>
        </w:rPr>
        <w:t>0</w:t>
      </w:r>
      <w:r w:rsidRPr="0011257D">
        <w:rPr>
          <w:color w:val="000000"/>
        </w:rPr>
        <w:t> </w:t>
      </w:r>
      <w:r w:rsidRPr="0011257D">
        <w:rPr>
          <w:color w:val="098658"/>
        </w:rPr>
        <w:t>1</w:t>
      </w:r>
      <w:r w:rsidRPr="0011257D">
        <w:rPr>
          <w:color w:val="000000"/>
        </w:rPr>
        <w:t> </w:t>
      </w:r>
      <w:r w:rsidRPr="0011257D">
        <w:rPr>
          <w:color w:val="098658"/>
        </w:rPr>
        <w:t>0</w:t>
      </w:r>
      <w:r w:rsidRPr="0011257D">
        <w:rPr>
          <w:color w:val="000000"/>
        </w:rPr>
        <w:t>]);</w:t>
      </w:r>
    </w:p>
    <w:p w14:paraId="41BF285B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rPr>
          <w:color w:val="A31515"/>
        </w:rPr>
        <w:t>axis equal </w:t>
      </w:r>
    </w:p>
    <w:p w14:paraId="5D7BFC81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rPr>
          <w:color w:val="000000"/>
        </w:rPr>
        <w:t>axis([-</w:t>
      </w:r>
      <w:r w:rsidRPr="0011257D">
        <w:rPr>
          <w:color w:val="098658"/>
        </w:rPr>
        <w:t>5</w:t>
      </w:r>
      <w:r w:rsidRPr="0011257D">
        <w:rPr>
          <w:color w:val="000000"/>
        </w:rPr>
        <w:t> </w:t>
      </w:r>
      <w:r w:rsidRPr="0011257D">
        <w:rPr>
          <w:color w:val="098658"/>
        </w:rPr>
        <w:t>5</w:t>
      </w:r>
      <w:r w:rsidRPr="0011257D">
        <w:rPr>
          <w:color w:val="000000"/>
        </w:rPr>
        <w:t> -</w:t>
      </w:r>
      <w:r w:rsidRPr="0011257D">
        <w:rPr>
          <w:color w:val="098658"/>
        </w:rPr>
        <w:t>5</w:t>
      </w:r>
      <w:r w:rsidRPr="0011257D">
        <w:rPr>
          <w:color w:val="000000"/>
        </w:rPr>
        <w:t> </w:t>
      </w:r>
      <w:r w:rsidRPr="0011257D">
        <w:rPr>
          <w:color w:val="098658"/>
        </w:rPr>
        <w:t>5</w:t>
      </w:r>
      <w:r w:rsidRPr="0011257D">
        <w:rPr>
          <w:color w:val="000000"/>
        </w:rPr>
        <w:t> -</w:t>
      </w:r>
      <w:r w:rsidRPr="0011257D">
        <w:rPr>
          <w:color w:val="098658"/>
        </w:rPr>
        <w:t>5</w:t>
      </w:r>
      <w:r w:rsidRPr="0011257D">
        <w:rPr>
          <w:color w:val="000000"/>
        </w:rPr>
        <w:t> </w:t>
      </w:r>
      <w:r w:rsidRPr="0011257D">
        <w:rPr>
          <w:color w:val="098658"/>
        </w:rPr>
        <w:t>5</w:t>
      </w:r>
      <w:r w:rsidRPr="0011257D">
        <w:rPr>
          <w:color w:val="000000"/>
        </w:rPr>
        <w:t>]);</w:t>
      </w:r>
    </w:p>
    <w:p w14:paraId="7892CBB5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rPr>
          <w:color w:val="A31515"/>
        </w:rPr>
        <w:t>hold on</w:t>
      </w:r>
    </w:p>
    <w:p w14:paraId="329DDFB5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t>%</w:t>
      </w:r>
      <w:r w:rsidRPr="0011257D">
        <w:t>绘制顶和底</w:t>
      </w:r>
    </w:p>
    <w:p w14:paraId="6D9BED74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rPr>
          <w:color w:val="000000"/>
        </w:rPr>
        <w:t>theta = </w:t>
      </w:r>
      <w:proofErr w:type="spellStart"/>
      <w:r w:rsidRPr="0011257D">
        <w:rPr>
          <w:color w:val="0000FF"/>
        </w:rPr>
        <w:t>linspace</w:t>
      </w:r>
      <w:proofErr w:type="spellEnd"/>
      <w:r w:rsidRPr="0011257D">
        <w:rPr>
          <w:color w:val="000000"/>
        </w:rPr>
        <w:t>(</w:t>
      </w:r>
      <w:r w:rsidRPr="0011257D">
        <w:rPr>
          <w:color w:val="098658"/>
        </w:rPr>
        <w:t>0</w:t>
      </w:r>
      <w:r w:rsidRPr="0011257D">
        <w:rPr>
          <w:color w:val="000000"/>
        </w:rPr>
        <w:t>,</w:t>
      </w:r>
      <w:r w:rsidRPr="0011257D">
        <w:rPr>
          <w:color w:val="098658"/>
        </w:rPr>
        <w:t>2</w:t>
      </w:r>
      <w:r w:rsidRPr="0011257D">
        <w:rPr>
          <w:color w:val="000000"/>
        </w:rPr>
        <w:t>*</w:t>
      </w:r>
      <w:r w:rsidRPr="0011257D">
        <w:rPr>
          <w:color w:val="0000FF"/>
        </w:rPr>
        <w:t>pi</w:t>
      </w:r>
      <w:r w:rsidRPr="0011257D">
        <w:rPr>
          <w:color w:val="000000"/>
        </w:rPr>
        <w:t>,</w:t>
      </w:r>
      <w:r w:rsidRPr="0011257D">
        <w:rPr>
          <w:color w:val="098658"/>
        </w:rPr>
        <w:t>100</w:t>
      </w:r>
      <w:r w:rsidRPr="0011257D">
        <w:rPr>
          <w:color w:val="000000"/>
        </w:rPr>
        <w:t>);</w:t>
      </w:r>
    </w:p>
    <w:p w14:paraId="11F17F04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rPr>
          <w:color w:val="000000"/>
        </w:rPr>
        <w:t>X=</w:t>
      </w:r>
      <w:r w:rsidRPr="0011257D">
        <w:rPr>
          <w:color w:val="098658"/>
        </w:rPr>
        <w:t>2</w:t>
      </w:r>
      <w:r w:rsidRPr="0011257D">
        <w:rPr>
          <w:color w:val="000000"/>
        </w:rPr>
        <w:t>*</w:t>
      </w:r>
      <w:r w:rsidRPr="0011257D">
        <w:rPr>
          <w:color w:val="0000FF"/>
        </w:rPr>
        <w:t>cos</w:t>
      </w:r>
      <w:r w:rsidRPr="0011257D">
        <w:rPr>
          <w:color w:val="000000"/>
        </w:rPr>
        <w:t>(theta); </w:t>
      </w:r>
    </w:p>
    <w:p w14:paraId="78A28A4D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rPr>
          <w:color w:val="000000"/>
        </w:rPr>
        <w:t>Y=</w:t>
      </w:r>
      <w:r w:rsidRPr="0011257D">
        <w:rPr>
          <w:color w:val="098658"/>
        </w:rPr>
        <w:t>2</w:t>
      </w:r>
      <w:r w:rsidRPr="0011257D">
        <w:rPr>
          <w:color w:val="000000"/>
        </w:rPr>
        <w:t>*</w:t>
      </w:r>
      <w:r w:rsidRPr="0011257D">
        <w:rPr>
          <w:color w:val="0000FF"/>
        </w:rPr>
        <w:t>sin</w:t>
      </w:r>
      <w:r w:rsidRPr="0011257D">
        <w:rPr>
          <w:color w:val="000000"/>
        </w:rPr>
        <w:t>(theta); </w:t>
      </w:r>
    </w:p>
    <w:p w14:paraId="0EA0A19D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rPr>
          <w:color w:val="000000"/>
        </w:rPr>
        <w:t>Z=</w:t>
      </w:r>
      <w:r w:rsidRPr="0011257D">
        <w:rPr>
          <w:color w:val="098658"/>
        </w:rPr>
        <w:t>4</w:t>
      </w:r>
      <w:r w:rsidRPr="0011257D">
        <w:rPr>
          <w:color w:val="000000"/>
        </w:rPr>
        <w:t>*</w:t>
      </w:r>
      <w:r w:rsidRPr="0011257D">
        <w:rPr>
          <w:color w:val="0000FF"/>
        </w:rPr>
        <w:t>ones</w:t>
      </w:r>
      <w:r w:rsidRPr="0011257D">
        <w:rPr>
          <w:color w:val="000000"/>
        </w:rPr>
        <w:t>(</w:t>
      </w:r>
      <w:r w:rsidRPr="0011257D">
        <w:rPr>
          <w:color w:val="0000FF"/>
        </w:rPr>
        <w:t>size</w:t>
      </w:r>
      <w:r w:rsidRPr="0011257D">
        <w:rPr>
          <w:color w:val="000000"/>
        </w:rPr>
        <w:t>(X));</w:t>
      </w:r>
    </w:p>
    <w:p w14:paraId="4364BE68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rPr>
          <w:color w:val="000000"/>
        </w:rPr>
        <w:t>fig(</w:t>
      </w:r>
      <w:r w:rsidRPr="0011257D">
        <w:rPr>
          <w:color w:val="098658"/>
        </w:rPr>
        <w:t>2</w:t>
      </w:r>
      <w:r w:rsidRPr="0011257D">
        <w:rPr>
          <w:color w:val="000000"/>
        </w:rPr>
        <w:t>) = fill3(X,Y,Z,[</w:t>
      </w:r>
      <w:r w:rsidRPr="0011257D">
        <w:rPr>
          <w:color w:val="098658"/>
        </w:rPr>
        <w:t>0</w:t>
      </w:r>
      <w:r w:rsidRPr="0011257D">
        <w:rPr>
          <w:color w:val="000000"/>
        </w:rPr>
        <w:t>,</w:t>
      </w:r>
      <w:r w:rsidRPr="0011257D">
        <w:rPr>
          <w:color w:val="098658"/>
        </w:rPr>
        <w:t>1</w:t>
      </w:r>
      <w:r w:rsidRPr="0011257D">
        <w:rPr>
          <w:color w:val="000000"/>
        </w:rPr>
        <w:t>,</w:t>
      </w:r>
      <w:r w:rsidRPr="0011257D">
        <w:rPr>
          <w:color w:val="098658"/>
        </w:rPr>
        <w:t>0</w:t>
      </w:r>
      <w:r w:rsidRPr="0011257D">
        <w:rPr>
          <w:color w:val="000000"/>
        </w:rPr>
        <w:t>]);</w:t>
      </w:r>
    </w:p>
    <w:p w14:paraId="0AE9625E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rPr>
          <w:color w:val="000000"/>
        </w:rPr>
        <w:t>fig(</w:t>
      </w:r>
      <w:r w:rsidRPr="0011257D">
        <w:rPr>
          <w:color w:val="098658"/>
        </w:rPr>
        <w:t>3</w:t>
      </w:r>
      <w:r w:rsidRPr="0011257D">
        <w:rPr>
          <w:color w:val="000000"/>
        </w:rPr>
        <w:t>) = fill3(X,Y,Z-</w:t>
      </w:r>
      <w:r w:rsidRPr="0011257D">
        <w:rPr>
          <w:color w:val="098658"/>
        </w:rPr>
        <w:t>4</w:t>
      </w:r>
      <w:r w:rsidRPr="0011257D">
        <w:rPr>
          <w:color w:val="000000"/>
        </w:rPr>
        <w:t>,[</w:t>
      </w:r>
      <w:r w:rsidRPr="0011257D">
        <w:rPr>
          <w:color w:val="098658"/>
        </w:rPr>
        <w:t>0</w:t>
      </w:r>
      <w:r w:rsidRPr="0011257D">
        <w:rPr>
          <w:color w:val="000000"/>
        </w:rPr>
        <w:t>,</w:t>
      </w:r>
      <w:r w:rsidRPr="0011257D">
        <w:rPr>
          <w:color w:val="098658"/>
        </w:rPr>
        <w:t>1</w:t>
      </w:r>
      <w:r w:rsidRPr="0011257D">
        <w:rPr>
          <w:color w:val="000000"/>
        </w:rPr>
        <w:t>,</w:t>
      </w:r>
      <w:r w:rsidRPr="0011257D">
        <w:rPr>
          <w:color w:val="098658"/>
        </w:rPr>
        <w:t>0</w:t>
      </w:r>
      <w:r w:rsidRPr="0011257D">
        <w:rPr>
          <w:color w:val="000000"/>
        </w:rPr>
        <w:t>]);</w:t>
      </w:r>
    </w:p>
    <w:p w14:paraId="366F67AC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rPr>
          <w:color w:val="000000"/>
        </w:rPr>
        <w:t>view(</w:t>
      </w:r>
      <w:r w:rsidRPr="0011257D">
        <w:rPr>
          <w:color w:val="098658"/>
        </w:rPr>
        <w:t>100</w:t>
      </w:r>
      <w:r w:rsidRPr="0011257D">
        <w:rPr>
          <w:color w:val="000000"/>
        </w:rPr>
        <w:t>,</w:t>
      </w:r>
      <w:r w:rsidRPr="0011257D">
        <w:rPr>
          <w:color w:val="098658"/>
        </w:rPr>
        <w:t>20</w:t>
      </w:r>
      <w:r w:rsidRPr="0011257D">
        <w:rPr>
          <w:color w:val="000000"/>
        </w:rPr>
        <w:t>)</w:t>
      </w:r>
    </w:p>
    <w:p w14:paraId="6AE8FBD0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rPr>
          <w:color w:val="A31515"/>
        </w:rPr>
        <w:t>hold on</w:t>
      </w:r>
    </w:p>
    <w:p w14:paraId="07113B99" w14:textId="77777777" w:rsidR="0011257D" w:rsidRPr="0011257D" w:rsidRDefault="0011257D" w:rsidP="0011257D">
      <w:pPr>
        <w:pStyle w:val="af4"/>
        <w:rPr>
          <w:color w:val="000000"/>
        </w:rPr>
      </w:pPr>
      <w:proofErr w:type="spellStart"/>
      <w:r w:rsidRPr="0011257D">
        <w:rPr>
          <w:color w:val="000000"/>
        </w:rPr>
        <w:t>xlabel</w:t>
      </w:r>
      <w:proofErr w:type="spellEnd"/>
      <w:r w:rsidRPr="0011257D">
        <w:rPr>
          <w:color w:val="000000"/>
        </w:rPr>
        <w:t>(</w:t>
      </w:r>
      <w:r w:rsidRPr="0011257D">
        <w:rPr>
          <w:color w:val="A31515"/>
        </w:rPr>
        <w:t>'x</w:t>
      </w:r>
      <w:r w:rsidRPr="0011257D">
        <w:rPr>
          <w:color w:val="A31515"/>
        </w:rPr>
        <w:t>轴</w:t>
      </w:r>
      <w:r w:rsidRPr="0011257D">
        <w:rPr>
          <w:color w:val="A31515"/>
        </w:rPr>
        <w:t>'</w:t>
      </w:r>
      <w:r w:rsidRPr="0011257D">
        <w:rPr>
          <w:color w:val="000000"/>
        </w:rPr>
        <w:t>);</w:t>
      </w:r>
      <w:proofErr w:type="spellStart"/>
      <w:r w:rsidRPr="0011257D">
        <w:rPr>
          <w:color w:val="000000"/>
        </w:rPr>
        <w:t>ylabel</w:t>
      </w:r>
      <w:proofErr w:type="spellEnd"/>
      <w:r w:rsidRPr="0011257D">
        <w:rPr>
          <w:color w:val="000000"/>
        </w:rPr>
        <w:t>(</w:t>
      </w:r>
      <w:r w:rsidRPr="0011257D">
        <w:rPr>
          <w:color w:val="A31515"/>
        </w:rPr>
        <w:t>'y</w:t>
      </w:r>
      <w:r w:rsidRPr="0011257D">
        <w:rPr>
          <w:color w:val="A31515"/>
        </w:rPr>
        <w:t>轴</w:t>
      </w:r>
      <w:r w:rsidRPr="0011257D">
        <w:rPr>
          <w:color w:val="A31515"/>
        </w:rPr>
        <w:t>'</w:t>
      </w:r>
      <w:r w:rsidRPr="0011257D">
        <w:rPr>
          <w:color w:val="000000"/>
        </w:rPr>
        <w:t>);</w:t>
      </w:r>
      <w:proofErr w:type="spellStart"/>
      <w:r w:rsidRPr="0011257D">
        <w:rPr>
          <w:color w:val="000000"/>
        </w:rPr>
        <w:t>zlabel</w:t>
      </w:r>
      <w:proofErr w:type="spellEnd"/>
      <w:r w:rsidRPr="0011257D">
        <w:rPr>
          <w:color w:val="000000"/>
        </w:rPr>
        <w:t>(</w:t>
      </w:r>
      <w:r w:rsidRPr="0011257D">
        <w:rPr>
          <w:color w:val="A31515"/>
        </w:rPr>
        <w:t>'z</w:t>
      </w:r>
      <w:r w:rsidRPr="0011257D">
        <w:rPr>
          <w:color w:val="A31515"/>
        </w:rPr>
        <w:t>轴</w:t>
      </w:r>
      <w:r w:rsidRPr="0011257D">
        <w:rPr>
          <w:color w:val="A31515"/>
        </w:rPr>
        <w:t>'</w:t>
      </w:r>
      <w:r w:rsidRPr="0011257D">
        <w:rPr>
          <w:color w:val="000000"/>
        </w:rPr>
        <w:t>);</w:t>
      </w:r>
    </w:p>
    <w:p w14:paraId="3B2818C0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t>%% </w:t>
      </w:r>
    </w:p>
    <w:p w14:paraId="0C4A521F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t>%</w:t>
      </w:r>
      <w:r w:rsidRPr="0011257D">
        <w:t>绕</w:t>
      </w:r>
      <w:r w:rsidRPr="0011257D">
        <w:t>x</w:t>
      </w:r>
      <w:r w:rsidRPr="0011257D">
        <w:t>轴旋转</w:t>
      </w:r>
      <w:r w:rsidRPr="0011257D">
        <w:t>60</w:t>
      </w:r>
      <w:r w:rsidRPr="0011257D">
        <w:t>度</w:t>
      </w:r>
    </w:p>
    <w:p w14:paraId="1A3D36F9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rPr>
          <w:color w:val="000000"/>
        </w:rPr>
        <w:t>direction = [</w:t>
      </w:r>
      <w:r w:rsidRPr="0011257D">
        <w:rPr>
          <w:color w:val="098658"/>
        </w:rPr>
        <w:t>1</w:t>
      </w:r>
      <w:r w:rsidRPr="0011257D">
        <w:rPr>
          <w:color w:val="000000"/>
        </w:rPr>
        <w:t> </w:t>
      </w:r>
      <w:r w:rsidRPr="0011257D">
        <w:rPr>
          <w:color w:val="098658"/>
        </w:rPr>
        <w:t>0</w:t>
      </w:r>
      <w:r w:rsidRPr="0011257D">
        <w:rPr>
          <w:color w:val="000000"/>
        </w:rPr>
        <w:t> </w:t>
      </w:r>
      <w:r w:rsidRPr="0011257D">
        <w:rPr>
          <w:color w:val="098658"/>
        </w:rPr>
        <w:t>0</w:t>
      </w:r>
      <w:r w:rsidRPr="0011257D">
        <w:rPr>
          <w:color w:val="000000"/>
        </w:rPr>
        <w:t>];</w:t>
      </w:r>
    </w:p>
    <w:p w14:paraId="39729B6A" w14:textId="77777777" w:rsidR="0011257D" w:rsidRPr="0011257D" w:rsidRDefault="0011257D" w:rsidP="0011257D">
      <w:pPr>
        <w:pStyle w:val="af4"/>
        <w:rPr>
          <w:color w:val="000000"/>
        </w:rPr>
      </w:pPr>
      <w:r w:rsidRPr="0011257D">
        <w:rPr>
          <w:color w:val="000000"/>
        </w:rPr>
        <w:t>rotate(fig,direction,</w:t>
      </w:r>
      <w:r w:rsidRPr="0011257D">
        <w:rPr>
          <w:color w:val="098658"/>
        </w:rPr>
        <w:t>60</w:t>
      </w:r>
      <w:r w:rsidRPr="0011257D">
        <w:rPr>
          <w:color w:val="000000"/>
        </w:rPr>
        <w:t>)</w:t>
      </w:r>
    </w:p>
    <w:p w14:paraId="7EC98BEC" w14:textId="3252C53D" w:rsidR="00F272CF" w:rsidRDefault="00F272CF" w:rsidP="00F272CF">
      <w:pPr>
        <w:pStyle w:val="a8"/>
      </w:pPr>
    </w:p>
    <w:p w14:paraId="59D3802C" w14:textId="77777777" w:rsidR="00F272CF" w:rsidRDefault="00F272CF" w:rsidP="00F272CF">
      <w:pPr>
        <w:pStyle w:val="af2"/>
        <w:spacing w:before="156" w:after="156"/>
        <w:rPr>
          <w:rFonts w:hint="eastAsia"/>
        </w:rPr>
      </w:pPr>
      <w:r w:rsidRPr="00CA4183">
        <w:rPr>
          <w:rFonts w:hint="eastAsia"/>
        </w:rPr>
        <w:t>运行结果：</w:t>
      </w:r>
    </w:p>
    <w:p w14:paraId="406EB604" w14:textId="77777777" w:rsidR="0011257D" w:rsidRDefault="0011257D" w:rsidP="0011257D">
      <w:pPr>
        <w:pStyle w:val="a8"/>
        <w:keepNext/>
      </w:pPr>
      <w:r>
        <w:rPr>
          <w:noProof/>
        </w:rPr>
        <w:drawing>
          <wp:inline distT="0" distB="0" distL="0" distR="0" wp14:anchorId="3E5C0DEC" wp14:editId="168E1707">
            <wp:extent cx="2959100" cy="26409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7620" w14:textId="6D80B992" w:rsidR="00F272CF" w:rsidRDefault="0011257D" w:rsidP="0011257D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运行结果</w:t>
      </w:r>
      <w:r>
        <w:rPr>
          <w:rFonts w:hint="eastAsia"/>
        </w:rPr>
        <w:t>2-2-1</w:t>
      </w:r>
    </w:p>
    <w:p w14:paraId="52238747" w14:textId="77777777" w:rsidR="0011257D" w:rsidRDefault="0011257D" w:rsidP="0011257D">
      <w:pPr>
        <w:keepNext/>
      </w:pPr>
      <w:r>
        <w:rPr>
          <w:noProof/>
        </w:rPr>
        <w:drawing>
          <wp:inline distT="0" distB="0" distL="0" distR="0" wp14:anchorId="4496D2D3" wp14:editId="73E1E318">
            <wp:extent cx="2959100" cy="264096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E770" w14:textId="43162400" w:rsidR="0011257D" w:rsidRDefault="0011257D" w:rsidP="0011257D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运行结果</w:t>
      </w:r>
      <w:r>
        <w:t xml:space="preserve"> </w:t>
      </w:r>
      <w:r>
        <w:rPr>
          <w:rFonts w:hint="eastAsia"/>
        </w:rPr>
        <w:t>2-2-2</w:t>
      </w:r>
    </w:p>
    <w:p w14:paraId="436FF316" w14:textId="1CD999D0" w:rsidR="00106545" w:rsidRDefault="00C55E35" w:rsidP="00106545">
      <w:r w:rsidRPr="00C55E35">
        <w:t>3.</w:t>
      </w:r>
      <w:r w:rsidRPr="00C55E35">
        <w:tab/>
        <w:t>用sphere生成多面体，然后对其进行错切变换</w:t>
      </w:r>
    </w:p>
    <w:p w14:paraId="62EE92AF" w14:textId="77777777" w:rsidR="00C55E35" w:rsidRPr="00106545" w:rsidRDefault="00C55E35" w:rsidP="00106545">
      <w:pPr>
        <w:rPr>
          <w:rFonts w:hint="eastAsia"/>
        </w:rPr>
      </w:pPr>
      <w:bookmarkStart w:id="12" w:name="_GoBack"/>
      <w:bookmarkEnd w:id="12"/>
    </w:p>
    <w:sectPr w:rsidR="00C55E35" w:rsidRPr="00106545" w:rsidSect="00A52B9D">
      <w:footerReference w:type="default" r:id="rId16"/>
      <w:type w:val="continuous"/>
      <w:pgSz w:w="11906" w:h="16838"/>
      <w:pgMar w:top="1440" w:right="1080" w:bottom="1440" w:left="1080" w:header="851" w:footer="992" w:gutter="0"/>
      <w:pgNumType w:start="1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2121C" w14:textId="77777777" w:rsidR="000E02CB" w:rsidRDefault="000E02CB" w:rsidP="00A52B9D">
      <w:r>
        <w:separator/>
      </w:r>
    </w:p>
  </w:endnote>
  <w:endnote w:type="continuationSeparator" w:id="0">
    <w:p w14:paraId="34E9C3CC" w14:textId="77777777" w:rsidR="000E02CB" w:rsidRDefault="000E02CB" w:rsidP="00A52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9806065"/>
      <w:docPartObj>
        <w:docPartGallery w:val="Page Numbers (Bottom of Page)"/>
        <w:docPartUnique/>
      </w:docPartObj>
    </w:sdtPr>
    <w:sdtEndPr/>
    <w:sdtContent>
      <w:p w14:paraId="35ABE4AD" w14:textId="77777777" w:rsidR="00E91A55" w:rsidRDefault="00E91A5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E708902" w14:textId="77777777" w:rsidR="00E91A55" w:rsidRDefault="00E91A5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322D7" w14:textId="77777777" w:rsidR="000E02CB" w:rsidRDefault="000E02CB" w:rsidP="00A52B9D">
      <w:r>
        <w:separator/>
      </w:r>
    </w:p>
  </w:footnote>
  <w:footnote w:type="continuationSeparator" w:id="0">
    <w:p w14:paraId="0CA98441" w14:textId="77777777" w:rsidR="000E02CB" w:rsidRDefault="000E02CB" w:rsidP="00A52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67F95"/>
    <w:multiLevelType w:val="multilevel"/>
    <w:tmpl w:val="9DEE48F8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3CBB14A8"/>
    <w:multiLevelType w:val="multilevel"/>
    <w:tmpl w:val="E5CA251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eastAsia="宋体" w:hAnsi="Times New Roman" w:hint="default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AA"/>
    <w:rsid w:val="00031DA0"/>
    <w:rsid w:val="000329AA"/>
    <w:rsid w:val="0003335B"/>
    <w:rsid w:val="0006496B"/>
    <w:rsid w:val="00084B20"/>
    <w:rsid w:val="000A5A53"/>
    <w:rsid w:val="000A7A5A"/>
    <w:rsid w:val="000B6F9D"/>
    <w:rsid w:val="000D385C"/>
    <w:rsid w:val="000E02CB"/>
    <w:rsid w:val="00106545"/>
    <w:rsid w:val="001112D7"/>
    <w:rsid w:val="0011257D"/>
    <w:rsid w:val="0011384B"/>
    <w:rsid w:val="001365E5"/>
    <w:rsid w:val="001366EB"/>
    <w:rsid w:val="00136A7E"/>
    <w:rsid w:val="0014008A"/>
    <w:rsid w:val="0016658A"/>
    <w:rsid w:val="00170369"/>
    <w:rsid w:val="001809B4"/>
    <w:rsid w:val="0020721C"/>
    <w:rsid w:val="002142F9"/>
    <w:rsid w:val="00232FB2"/>
    <w:rsid w:val="00235F26"/>
    <w:rsid w:val="002518F1"/>
    <w:rsid w:val="00251D42"/>
    <w:rsid w:val="00257015"/>
    <w:rsid w:val="0025787D"/>
    <w:rsid w:val="00263318"/>
    <w:rsid w:val="00272188"/>
    <w:rsid w:val="002745AA"/>
    <w:rsid w:val="0029392C"/>
    <w:rsid w:val="002B792F"/>
    <w:rsid w:val="002E3758"/>
    <w:rsid w:val="0031054A"/>
    <w:rsid w:val="003112D3"/>
    <w:rsid w:val="00315130"/>
    <w:rsid w:val="00321B89"/>
    <w:rsid w:val="00372163"/>
    <w:rsid w:val="003954E2"/>
    <w:rsid w:val="003C061C"/>
    <w:rsid w:val="003D1D21"/>
    <w:rsid w:val="003D56B2"/>
    <w:rsid w:val="003D7F0F"/>
    <w:rsid w:val="003E0498"/>
    <w:rsid w:val="003E381B"/>
    <w:rsid w:val="00405B8F"/>
    <w:rsid w:val="00417886"/>
    <w:rsid w:val="00420084"/>
    <w:rsid w:val="00431B98"/>
    <w:rsid w:val="004456D3"/>
    <w:rsid w:val="00471742"/>
    <w:rsid w:val="0047558D"/>
    <w:rsid w:val="0048564B"/>
    <w:rsid w:val="004861F6"/>
    <w:rsid w:val="00493827"/>
    <w:rsid w:val="004E3EAA"/>
    <w:rsid w:val="00503651"/>
    <w:rsid w:val="00517234"/>
    <w:rsid w:val="0054075E"/>
    <w:rsid w:val="00554E55"/>
    <w:rsid w:val="00561FE2"/>
    <w:rsid w:val="005634F8"/>
    <w:rsid w:val="00565C23"/>
    <w:rsid w:val="005837F3"/>
    <w:rsid w:val="00596BD1"/>
    <w:rsid w:val="005A1ED0"/>
    <w:rsid w:val="005A5C2A"/>
    <w:rsid w:val="005B29B0"/>
    <w:rsid w:val="005D6083"/>
    <w:rsid w:val="005D7F66"/>
    <w:rsid w:val="005F2278"/>
    <w:rsid w:val="005F2B15"/>
    <w:rsid w:val="00600F29"/>
    <w:rsid w:val="00601A85"/>
    <w:rsid w:val="006138DA"/>
    <w:rsid w:val="00620CE4"/>
    <w:rsid w:val="00631841"/>
    <w:rsid w:val="0065185F"/>
    <w:rsid w:val="006533A3"/>
    <w:rsid w:val="006564EB"/>
    <w:rsid w:val="00693F15"/>
    <w:rsid w:val="006B2666"/>
    <w:rsid w:val="006B6F3A"/>
    <w:rsid w:val="006C50CB"/>
    <w:rsid w:val="006D1350"/>
    <w:rsid w:val="006D6879"/>
    <w:rsid w:val="007034D6"/>
    <w:rsid w:val="00730D51"/>
    <w:rsid w:val="0075266F"/>
    <w:rsid w:val="007553BA"/>
    <w:rsid w:val="00770140"/>
    <w:rsid w:val="007B4B4C"/>
    <w:rsid w:val="007C20B9"/>
    <w:rsid w:val="007C662E"/>
    <w:rsid w:val="007D0FD0"/>
    <w:rsid w:val="007E1A78"/>
    <w:rsid w:val="007F51AE"/>
    <w:rsid w:val="007F66D8"/>
    <w:rsid w:val="008006B4"/>
    <w:rsid w:val="00805417"/>
    <w:rsid w:val="00827422"/>
    <w:rsid w:val="00827D30"/>
    <w:rsid w:val="008339EA"/>
    <w:rsid w:val="00853033"/>
    <w:rsid w:val="008670EE"/>
    <w:rsid w:val="008A43CD"/>
    <w:rsid w:val="008A4467"/>
    <w:rsid w:val="008B1E01"/>
    <w:rsid w:val="008B76AF"/>
    <w:rsid w:val="008C0911"/>
    <w:rsid w:val="008D287B"/>
    <w:rsid w:val="008D7A88"/>
    <w:rsid w:val="008E419C"/>
    <w:rsid w:val="008F36A9"/>
    <w:rsid w:val="00917D88"/>
    <w:rsid w:val="0092788A"/>
    <w:rsid w:val="009361B9"/>
    <w:rsid w:val="00954333"/>
    <w:rsid w:val="00980D8B"/>
    <w:rsid w:val="009849DC"/>
    <w:rsid w:val="0099484E"/>
    <w:rsid w:val="009954B0"/>
    <w:rsid w:val="00997A06"/>
    <w:rsid w:val="009A6231"/>
    <w:rsid w:val="009C2BCF"/>
    <w:rsid w:val="009C7372"/>
    <w:rsid w:val="009F1CA6"/>
    <w:rsid w:val="00A06931"/>
    <w:rsid w:val="00A30282"/>
    <w:rsid w:val="00A34EE9"/>
    <w:rsid w:val="00A52B9D"/>
    <w:rsid w:val="00A76484"/>
    <w:rsid w:val="00A83E88"/>
    <w:rsid w:val="00A8426B"/>
    <w:rsid w:val="00AA22A4"/>
    <w:rsid w:val="00AB3110"/>
    <w:rsid w:val="00AC4BF3"/>
    <w:rsid w:val="00AF6606"/>
    <w:rsid w:val="00B06F1C"/>
    <w:rsid w:val="00B11C66"/>
    <w:rsid w:val="00B40AF5"/>
    <w:rsid w:val="00B411A4"/>
    <w:rsid w:val="00B42025"/>
    <w:rsid w:val="00B43578"/>
    <w:rsid w:val="00B50BB6"/>
    <w:rsid w:val="00B55619"/>
    <w:rsid w:val="00B61001"/>
    <w:rsid w:val="00B6566F"/>
    <w:rsid w:val="00B75601"/>
    <w:rsid w:val="00B8205B"/>
    <w:rsid w:val="00B90090"/>
    <w:rsid w:val="00BA6AF7"/>
    <w:rsid w:val="00BB5E84"/>
    <w:rsid w:val="00BD3CC0"/>
    <w:rsid w:val="00C31221"/>
    <w:rsid w:val="00C55E35"/>
    <w:rsid w:val="00C57D82"/>
    <w:rsid w:val="00C62DB2"/>
    <w:rsid w:val="00C673A9"/>
    <w:rsid w:val="00C77EBD"/>
    <w:rsid w:val="00C8367E"/>
    <w:rsid w:val="00C84B78"/>
    <w:rsid w:val="00C86242"/>
    <w:rsid w:val="00CA2744"/>
    <w:rsid w:val="00CA4183"/>
    <w:rsid w:val="00CC1015"/>
    <w:rsid w:val="00CD40A9"/>
    <w:rsid w:val="00CD5C67"/>
    <w:rsid w:val="00CD5D96"/>
    <w:rsid w:val="00CF56F6"/>
    <w:rsid w:val="00D03C9A"/>
    <w:rsid w:val="00D251B3"/>
    <w:rsid w:val="00D263AD"/>
    <w:rsid w:val="00D570A4"/>
    <w:rsid w:val="00D5725B"/>
    <w:rsid w:val="00D61184"/>
    <w:rsid w:val="00D61666"/>
    <w:rsid w:val="00D61E55"/>
    <w:rsid w:val="00DB4F55"/>
    <w:rsid w:val="00DD521C"/>
    <w:rsid w:val="00DE6985"/>
    <w:rsid w:val="00DE7805"/>
    <w:rsid w:val="00E16A10"/>
    <w:rsid w:val="00E17925"/>
    <w:rsid w:val="00E7732A"/>
    <w:rsid w:val="00E82FA2"/>
    <w:rsid w:val="00E8710D"/>
    <w:rsid w:val="00E90DD0"/>
    <w:rsid w:val="00E91A55"/>
    <w:rsid w:val="00E944BF"/>
    <w:rsid w:val="00EA1375"/>
    <w:rsid w:val="00EA55B5"/>
    <w:rsid w:val="00EE7961"/>
    <w:rsid w:val="00F068E3"/>
    <w:rsid w:val="00F12AFF"/>
    <w:rsid w:val="00F218C7"/>
    <w:rsid w:val="00F272CF"/>
    <w:rsid w:val="00F41D20"/>
    <w:rsid w:val="00F448CF"/>
    <w:rsid w:val="00F464CB"/>
    <w:rsid w:val="00F47703"/>
    <w:rsid w:val="00F567B2"/>
    <w:rsid w:val="00F710AE"/>
    <w:rsid w:val="00F827A3"/>
    <w:rsid w:val="00F90AFC"/>
    <w:rsid w:val="00FC6B8E"/>
    <w:rsid w:val="00FD78F1"/>
    <w:rsid w:val="00FE410F"/>
    <w:rsid w:val="00FF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8DD4D"/>
  <w15:chartTrackingRefBased/>
  <w15:docId w15:val="{A0AA76AD-7D95-4C8A-9AFA-EAD1F0E4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0A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40A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40A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40A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40A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40A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40A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40A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40A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0A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40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D40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D40A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40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40A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D40A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D40A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D40A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D40A9"/>
    <w:rPr>
      <w:rFonts w:asciiTheme="majorHAnsi" w:eastAsiaTheme="majorEastAsia" w:hAnsiTheme="majorHAnsi" w:cstheme="majorBidi"/>
      <w:szCs w:val="21"/>
    </w:rPr>
  </w:style>
  <w:style w:type="paragraph" w:customStyle="1" w:styleId="11">
    <w:name w:val="1标题"/>
    <w:basedOn w:val="a"/>
    <w:link w:val="12"/>
    <w:qFormat/>
    <w:rsid w:val="00263318"/>
    <w:pPr>
      <w:adjustRightInd w:val="0"/>
      <w:snapToGrid w:val="0"/>
      <w:spacing w:beforeLines="20" w:before="20" w:afterLines="20" w:after="20"/>
      <w:outlineLvl w:val="0"/>
    </w:pPr>
    <w:rPr>
      <w:rFonts w:ascii="Times New Roman" w:eastAsia="宋体" w:hAnsi="Times New Roman"/>
      <w:b/>
      <w:sz w:val="24"/>
    </w:rPr>
  </w:style>
  <w:style w:type="paragraph" w:customStyle="1" w:styleId="a4">
    <w:name w:val="基本段落"/>
    <w:link w:val="a5"/>
    <w:qFormat/>
    <w:rsid w:val="00FF2CA8"/>
    <w:pPr>
      <w:adjustRightInd w:val="0"/>
      <w:snapToGrid w:val="0"/>
      <w:spacing w:beforeLines="30" w:before="93" w:afterLines="30" w:after="93"/>
      <w:ind w:firstLineChars="200" w:firstLine="420"/>
    </w:pPr>
    <w:rPr>
      <w:rFonts w:ascii="Times New Roman" w:eastAsia="宋体" w:hAnsi="Times New Roman"/>
    </w:rPr>
  </w:style>
  <w:style w:type="character" w:customStyle="1" w:styleId="12">
    <w:name w:val="1标题 字符"/>
    <w:basedOn w:val="a0"/>
    <w:link w:val="11"/>
    <w:rsid w:val="00263318"/>
    <w:rPr>
      <w:rFonts w:ascii="Times New Roman" w:eastAsia="宋体" w:hAnsi="Times New Roman"/>
      <w:b/>
      <w:sz w:val="24"/>
    </w:rPr>
  </w:style>
  <w:style w:type="paragraph" w:customStyle="1" w:styleId="21">
    <w:name w:val="2标题"/>
    <w:basedOn w:val="a4"/>
    <w:next w:val="a4"/>
    <w:link w:val="22"/>
    <w:qFormat/>
    <w:rsid w:val="008B76AF"/>
    <w:pPr>
      <w:spacing w:beforeLines="20" w:before="20" w:afterLines="20" w:after="20"/>
      <w:ind w:firstLineChars="0" w:firstLine="0"/>
      <w:outlineLvl w:val="1"/>
    </w:pPr>
    <w:rPr>
      <w:b/>
    </w:rPr>
  </w:style>
  <w:style w:type="paragraph" w:styleId="a6">
    <w:name w:val="caption"/>
    <w:basedOn w:val="a"/>
    <w:next w:val="a"/>
    <w:uiPriority w:val="35"/>
    <w:unhideWhenUsed/>
    <w:qFormat/>
    <w:rsid w:val="00C84B78"/>
    <w:rPr>
      <w:rFonts w:asciiTheme="majorHAnsi" w:eastAsia="黑体" w:hAnsiTheme="majorHAnsi" w:cstheme="majorBidi"/>
      <w:sz w:val="20"/>
      <w:szCs w:val="20"/>
    </w:rPr>
  </w:style>
  <w:style w:type="character" w:customStyle="1" w:styleId="a5">
    <w:name w:val="基本段落 字符"/>
    <w:basedOn w:val="a0"/>
    <w:link w:val="a4"/>
    <w:rsid w:val="00FF2CA8"/>
    <w:rPr>
      <w:rFonts w:ascii="Times New Roman" w:eastAsia="宋体" w:hAnsi="Times New Roman"/>
    </w:rPr>
  </w:style>
  <w:style w:type="character" w:customStyle="1" w:styleId="22">
    <w:name w:val="2标题 字符"/>
    <w:basedOn w:val="a5"/>
    <w:link w:val="21"/>
    <w:rsid w:val="008B76AF"/>
    <w:rPr>
      <w:rFonts w:ascii="Times New Roman" w:eastAsia="宋体" w:hAnsi="Times New Roman"/>
      <w:b/>
    </w:rPr>
  </w:style>
  <w:style w:type="character" w:styleId="a7">
    <w:name w:val="Placeholder Text"/>
    <w:basedOn w:val="a0"/>
    <w:uiPriority w:val="99"/>
    <w:semiHidden/>
    <w:rsid w:val="007553BA"/>
    <w:rPr>
      <w:color w:val="808080"/>
    </w:rPr>
  </w:style>
  <w:style w:type="paragraph" w:styleId="a8">
    <w:name w:val="No Spacing"/>
    <w:uiPriority w:val="1"/>
    <w:qFormat/>
    <w:rsid w:val="007553BA"/>
    <w:pPr>
      <w:widowControl w:val="0"/>
      <w:adjustRightInd w:val="0"/>
      <w:snapToGrid w:val="0"/>
      <w:jc w:val="both"/>
    </w:pPr>
    <w:rPr>
      <w:rFonts w:ascii="Times New Roman" w:eastAsia="宋体" w:hAnsi="Times New Roman"/>
    </w:rPr>
  </w:style>
  <w:style w:type="paragraph" w:customStyle="1" w:styleId="31">
    <w:name w:val="3标题"/>
    <w:basedOn w:val="21"/>
    <w:next w:val="a4"/>
    <w:link w:val="32"/>
    <w:qFormat/>
    <w:rsid w:val="00565C23"/>
    <w:pPr>
      <w:outlineLvl w:val="2"/>
    </w:pPr>
  </w:style>
  <w:style w:type="paragraph" w:customStyle="1" w:styleId="a9">
    <w:name w:val="小标题"/>
    <w:basedOn w:val="a"/>
    <w:next w:val="a"/>
    <w:link w:val="aa"/>
    <w:qFormat/>
    <w:rsid w:val="00565C23"/>
    <w:pPr>
      <w:widowControl/>
      <w:adjustRightInd w:val="0"/>
      <w:snapToGrid w:val="0"/>
      <w:spacing w:beforeLines="20" w:before="20" w:afterLines="20" w:after="20"/>
      <w:jc w:val="left"/>
      <w:outlineLvl w:val="1"/>
    </w:pPr>
    <w:rPr>
      <w:rFonts w:ascii="Times New Roman" w:eastAsia="宋体" w:hAnsi="Times New Roman"/>
      <w:b/>
    </w:rPr>
  </w:style>
  <w:style w:type="character" w:customStyle="1" w:styleId="32">
    <w:name w:val="3标题 字符"/>
    <w:basedOn w:val="22"/>
    <w:link w:val="31"/>
    <w:rsid w:val="00565C23"/>
    <w:rPr>
      <w:rFonts w:ascii="Times New Roman" w:eastAsia="宋体" w:hAnsi="Times New Roman"/>
      <w:b/>
    </w:rPr>
  </w:style>
  <w:style w:type="character" w:customStyle="1" w:styleId="aa">
    <w:name w:val="小标题 字符"/>
    <w:basedOn w:val="a0"/>
    <w:link w:val="a9"/>
    <w:rsid w:val="00565C23"/>
    <w:rPr>
      <w:rFonts w:ascii="Times New Roman" w:eastAsia="宋体" w:hAnsi="Times New Roman"/>
      <w:b/>
    </w:rPr>
  </w:style>
  <w:style w:type="paragraph" w:customStyle="1" w:styleId="41">
    <w:name w:val="4标题"/>
    <w:basedOn w:val="31"/>
    <w:next w:val="a4"/>
    <w:link w:val="42"/>
    <w:qFormat/>
    <w:rsid w:val="00EA55B5"/>
    <w:pPr>
      <w:outlineLvl w:val="3"/>
    </w:pPr>
  </w:style>
  <w:style w:type="paragraph" w:styleId="ab">
    <w:name w:val="Date"/>
    <w:basedOn w:val="a"/>
    <w:next w:val="a"/>
    <w:link w:val="ac"/>
    <w:uiPriority w:val="99"/>
    <w:semiHidden/>
    <w:unhideWhenUsed/>
    <w:rsid w:val="00EA55B5"/>
    <w:pPr>
      <w:ind w:leftChars="2500" w:left="100"/>
    </w:pPr>
  </w:style>
  <w:style w:type="character" w:customStyle="1" w:styleId="42">
    <w:name w:val="4标题 字符"/>
    <w:basedOn w:val="32"/>
    <w:link w:val="41"/>
    <w:rsid w:val="00EA55B5"/>
    <w:rPr>
      <w:rFonts w:ascii="Times New Roman" w:eastAsia="宋体" w:hAnsi="Times New Roman"/>
      <w:b/>
    </w:rPr>
  </w:style>
  <w:style w:type="character" w:customStyle="1" w:styleId="ac">
    <w:name w:val="日期 字符"/>
    <w:basedOn w:val="a0"/>
    <w:link w:val="ab"/>
    <w:uiPriority w:val="99"/>
    <w:semiHidden/>
    <w:rsid w:val="00EA55B5"/>
  </w:style>
  <w:style w:type="paragraph" w:styleId="TOC">
    <w:name w:val="TOC Heading"/>
    <w:basedOn w:val="1"/>
    <w:next w:val="a"/>
    <w:uiPriority w:val="39"/>
    <w:unhideWhenUsed/>
    <w:qFormat/>
    <w:rsid w:val="003C061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C061C"/>
  </w:style>
  <w:style w:type="paragraph" w:styleId="TOC2">
    <w:name w:val="toc 2"/>
    <w:basedOn w:val="a"/>
    <w:next w:val="a"/>
    <w:autoRedefine/>
    <w:uiPriority w:val="39"/>
    <w:unhideWhenUsed/>
    <w:rsid w:val="003C061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C061C"/>
    <w:pPr>
      <w:ind w:leftChars="400" w:left="840"/>
    </w:pPr>
  </w:style>
  <w:style w:type="character" w:styleId="ad">
    <w:name w:val="Hyperlink"/>
    <w:basedOn w:val="a0"/>
    <w:uiPriority w:val="99"/>
    <w:unhideWhenUsed/>
    <w:rsid w:val="003C061C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52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2B9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2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2B9D"/>
    <w:rPr>
      <w:sz w:val="18"/>
      <w:szCs w:val="18"/>
    </w:rPr>
  </w:style>
  <w:style w:type="paragraph" w:customStyle="1" w:styleId="af2">
    <w:name w:val="代码头"/>
    <w:next w:val="a8"/>
    <w:link w:val="af3"/>
    <w:qFormat/>
    <w:rsid w:val="00FE410F"/>
    <w:pPr>
      <w:adjustRightInd w:val="0"/>
      <w:snapToGrid w:val="0"/>
      <w:spacing w:beforeLines="50" w:before="50" w:afterLines="50" w:after="50"/>
    </w:pPr>
    <w:rPr>
      <w:rFonts w:ascii="Times New Roman" w:eastAsia="宋体" w:hAnsi="Times New Roman"/>
    </w:rPr>
  </w:style>
  <w:style w:type="paragraph" w:customStyle="1" w:styleId="af4">
    <w:name w:val="代码"/>
    <w:basedOn w:val="a"/>
    <w:qFormat/>
    <w:rsid w:val="00601A85"/>
    <w:pPr>
      <w:widowControl/>
      <w:shd w:val="clear" w:color="auto" w:fill="FFFFFF"/>
      <w:adjustRightInd w:val="0"/>
      <w:snapToGrid w:val="0"/>
      <w:jc w:val="left"/>
    </w:pPr>
    <w:rPr>
      <w:rFonts w:ascii="Consolas" w:eastAsia="YaHei Consolas Hybrid" w:hAnsi="Consolas" w:cs="宋体"/>
      <w:kern w:val="0"/>
      <w:sz w:val="20"/>
      <w:szCs w:val="20"/>
    </w:rPr>
  </w:style>
  <w:style w:type="character" w:customStyle="1" w:styleId="af3">
    <w:name w:val="代码头 字符"/>
    <w:basedOn w:val="a0"/>
    <w:link w:val="af2"/>
    <w:rsid w:val="00FE410F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CarlosWangStyle\Documents\&#33258;&#23450;&#20041;%20Office%20&#27169;&#26495;\&#21452;&#26639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34A68-F999-4E8E-82CF-8415D34C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双栏模板.dotx</Template>
  <TotalTime>104</TotalTime>
  <Pages>5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Wang</dc:creator>
  <cp:keywords/>
  <dc:description/>
  <cp:lastModifiedBy>Carlos Wang</cp:lastModifiedBy>
  <cp:revision>49</cp:revision>
  <cp:lastPrinted>2020-03-26T05:55:00Z</cp:lastPrinted>
  <dcterms:created xsi:type="dcterms:W3CDTF">2020-03-30T06:18:00Z</dcterms:created>
  <dcterms:modified xsi:type="dcterms:W3CDTF">2020-03-30T08:19:00Z</dcterms:modified>
</cp:coreProperties>
</file>